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C0343" w14:textId="77777777" w:rsidR="00132F5F" w:rsidRPr="004F1287" w:rsidRDefault="00132F5F" w:rsidP="00132F5F">
      <w:pPr>
        <w:spacing w:after="0"/>
        <w:rPr>
          <w:sz w:val="24"/>
        </w:rPr>
      </w:pPr>
      <w:r w:rsidRPr="004F1287">
        <w:rPr>
          <w:sz w:val="24"/>
        </w:rPr>
        <w:t xml:space="preserve">Email: </w:t>
      </w:r>
      <w:r>
        <w:rPr>
          <w:sz w:val="24"/>
        </w:rPr>
        <w:t>Kush.singh10</w:t>
      </w:r>
      <w:r w:rsidRPr="004F1287">
        <w:rPr>
          <w:sz w:val="24"/>
        </w:rPr>
        <w:t>@gmail.com</w:t>
      </w:r>
    </w:p>
    <w:p w14:paraId="1485FC15" w14:textId="77777777" w:rsidR="00F16702" w:rsidRDefault="00132F5F" w:rsidP="0069252E">
      <w:pPr>
        <w:spacing w:after="0"/>
        <w:jc w:val="both"/>
        <w:rPr>
          <w:sz w:val="24"/>
        </w:rPr>
      </w:pPr>
      <w:r w:rsidRPr="004F1287">
        <w:rPr>
          <w:sz w:val="24"/>
        </w:rPr>
        <w:t>Phone: 9631570042</w:t>
      </w:r>
    </w:p>
    <w:p w14:paraId="732463D4" w14:textId="1884790F" w:rsidR="00386936" w:rsidRPr="00386936" w:rsidRDefault="00386936" w:rsidP="00386936">
      <w:pPr>
        <w:spacing w:after="0"/>
        <w:jc w:val="both"/>
      </w:pPr>
      <w:r w:rsidRPr="004F1287">
        <w:rPr>
          <w:sz w:val="24"/>
        </w:rPr>
        <w:t xml:space="preserve">Address: </w:t>
      </w:r>
      <w:proofErr w:type="spellStart"/>
      <w:r w:rsidR="00070783" w:rsidRPr="00070783">
        <w:rPr>
          <w:sz w:val="24"/>
        </w:rPr>
        <w:t>Rajnota</w:t>
      </w:r>
      <w:proofErr w:type="spellEnd"/>
      <w:r w:rsidR="00070783" w:rsidRPr="00070783">
        <w:rPr>
          <w:sz w:val="24"/>
        </w:rPr>
        <w:t xml:space="preserve"> house</w:t>
      </w:r>
      <w:proofErr w:type="gramStart"/>
      <w:r w:rsidR="00070783" w:rsidRPr="00070783">
        <w:rPr>
          <w:sz w:val="24"/>
        </w:rPr>
        <w:t>,N.O</w:t>
      </w:r>
      <w:proofErr w:type="gramEnd"/>
      <w:r w:rsidR="00070783" w:rsidRPr="00070783">
        <w:rPr>
          <w:sz w:val="24"/>
        </w:rPr>
        <w:t xml:space="preserve">.-72, Siva gee </w:t>
      </w:r>
      <w:proofErr w:type="spellStart"/>
      <w:r w:rsidR="00070783" w:rsidRPr="00070783">
        <w:rPr>
          <w:sz w:val="24"/>
        </w:rPr>
        <w:t>nagar</w:t>
      </w:r>
      <w:proofErr w:type="spellEnd"/>
      <w:r w:rsidR="00070783" w:rsidRPr="00070783">
        <w:rPr>
          <w:sz w:val="24"/>
        </w:rPr>
        <w:t xml:space="preserve"> , Civil line, Jaipur(Rajasthan)</w:t>
      </w:r>
    </w:p>
    <w:p w14:paraId="5616B0AE" w14:textId="77777777" w:rsidR="002C42BC" w:rsidRPr="00D317A6" w:rsidRDefault="00A07357" w:rsidP="00D317A6">
      <w:pPr>
        <w:pStyle w:val="Name"/>
        <w:ind w:left="0"/>
      </w:pPr>
      <w:sdt>
        <w:sdtPr>
          <w:alias w:val="Your Name"/>
          <w:tag w:val=""/>
          <w:id w:val="1197042864"/>
          <w:placeholder>
            <w:docPart w:val="F7B4982F35184186979D8089A4C7313E"/>
          </w:placeholder>
          <w:dataBinding w:prefixMappings="xmlns:ns0='http://purl.org/dc/elements/1.1/' xmlns:ns1='http://schemas.openxmlformats.org/package/2006/metadata/core-properties' " w:xpath="/ns1:coreProperties[1]/ns0:creator[1]" w:storeItemID="{6C3C8BC8-F283-45AE-878A-BAB7291924A1}"/>
          <w:text/>
        </w:sdtPr>
        <w:sdtEndPr/>
        <w:sdtContent>
          <w:r w:rsidR="00D317A6" w:rsidRPr="00D317A6">
            <w:t>Kush Kumar SIngh</w:t>
          </w:r>
        </w:sdtContent>
      </w:sdt>
    </w:p>
    <w:tbl>
      <w:tblPr>
        <w:tblStyle w:val="ResumeTable"/>
        <w:tblW w:w="12847" w:type="pct"/>
        <w:tblLayout w:type="fixed"/>
        <w:tblLook w:val="04A0" w:firstRow="1" w:lastRow="0" w:firstColumn="1" w:lastColumn="0" w:noHBand="0" w:noVBand="1"/>
      </w:tblPr>
      <w:tblGrid>
        <w:gridCol w:w="2393"/>
        <w:gridCol w:w="20"/>
        <w:gridCol w:w="7829"/>
        <w:gridCol w:w="7829"/>
        <w:gridCol w:w="7829"/>
      </w:tblGrid>
      <w:tr w:rsidR="002C42BC" w14:paraId="782941CA" w14:textId="77777777" w:rsidTr="00F91BA3">
        <w:trPr>
          <w:gridAfter w:val="2"/>
          <w:wAfter w:w="15658" w:type="dxa"/>
        </w:trPr>
        <w:tc>
          <w:tcPr>
            <w:tcW w:w="2393" w:type="dxa"/>
          </w:tcPr>
          <w:p w14:paraId="3F84D602" w14:textId="77777777" w:rsidR="002C42BC" w:rsidRPr="00FE4AB6" w:rsidRDefault="00414819" w:rsidP="007A08E4">
            <w:pPr>
              <w:pStyle w:val="Heading1"/>
              <w:jc w:val="left"/>
              <w:rPr>
                <w:b/>
              </w:rPr>
            </w:pPr>
            <w:r w:rsidRPr="00FE4AB6">
              <w:rPr>
                <w:b/>
              </w:rPr>
              <w:t>Objective</w:t>
            </w:r>
          </w:p>
        </w:tc>
        <w:tc>
          <w:tcPr>
            <w:tcW w:w="20" w:type="dxa"/>
          </w:tcPr>
          <w:p w14:paraId="6612D98D" w14:textId="77777777" w:rsidR="002C42BC" w:rsidRDefault="002C42BC"/>
        </w:tc>
        <w:tc>
          <w:tcPr>
            <w:tcW w:w="7829" w:type="dxa"/>
          </w:tcPr>
          <w:p w14:paraId="7C30D35B" w14:textId="77777777" w:rsidR="002C42BC" w:rsidRPr="005D283B" w:rsidRDefault="00EB48FB" w:rsidP="00425181">
            <w:pPr>
              <w:pStyle w:val="ResumeText"/>
              <w:jc w:val="both"/>
              <w:rPr>
                <w:sz w:val="24"/>
                <w:szCs w:val="24"/>
              </w:rPr>
            </w:pPr>
            <w:r w:rsidRPr="00E029D5">
              <w:rPr>
                <w:b/>
                <w:sz w:val="24"/>
                <w:szCs w:val="24"/>
              </w:rPr>
              <w:t>Seeking</w:t>
            </w:r>
            <w:r w:rsidRPr="005D283B">
              <w:rPr>
                <w:sz w:val="24"/>
                <w:szCs w:val="24"/>
              </w:rPr>
              <w:t xml:space="preserve"> a challenging position in design and development industry where my technical, analytical, problem solving and communication skills can be put to use. Want to be part of an environment that promotes team effort.</w:t>
            </w:r>
          </w:p>
        </w:tc>
      </w:tr>
      <w:tr w:rsidR="002C42BC" w14:paraId="10AADE00" w14:textId="77777777" w:rsidTr="00F91BA3">
        <w:trPr>
          <w:gridAfter w:val="2"/>
          <w:wAfter w:w="15658" w:type="dxa"/>
        </w:trPr>
        <w:tc>
          <w:tcPr>
            <w:tcW w:w="2393" w:type="dxa"/>
          </w:tcPr>
          <w:p w14:paraId="61CDECC6" w14:textId="77777777" w:rsidR="002C42BC" w:rsidRPr="00FE4AB6" w:rsidRDefault="00414819" w:rsidP="007A08E4">
            <w:pPr>
              <w:pStyle w:val="Heading1"/>
              <w:jc w:val="left"/>
              <w:rPr>
                <w:b/>
              </w:rPr>
            </w:pPr>
            <w:r w:rsidRPr="00FE4AB6">
              <w:rPr>
                <w:b/>
              </w:rPr>
              <w:t>Skills &amp; Abilities</w:t>
            </w:r>
          </w:p>
        </w:tc>
        <w:tc>
          <w:tcPr>
            <w:tcW w:w="20" w:type="dxa"/>
          </w:tcPr>
          <w:p w14:paraId="340154A7" w14:textId="77777777" w:rsidR="002C42BC" w:rsidRDefault="002C42BC"/>
        </w:tc>
        <w:tc>
          <w:tcPr>
            <w:tcW w:w="7829" w:type="dxa"/>
            <w:tcBorders>
              <w:bottom w:val="single" w:sz="4" w:space="0" w:color="7E97AD" w:themeColor="accent1"/>
            </w:tcBorders>
          </w:tcPr>
          <w:p w14:paraId="321953A6" w14:textId="77777777" w:rsidR="002C42BC" w:rsidRPr="005D283B" w:rsidRDefault="00296026" w:rsidP="00AF0AC1">
            <w:pPr>
              <w:pStyle w:val="ResumeText"/>
              <w:jc w:val="both"/>
              <w:rPr>
                <w:b/>
                <w:bCs/>
                <w:sz w:val="22"/>
                <w:szCs w:val="22"/>
                <w:lang w:val="en-IN"/>
              </w:rPr>
            </w:pPr>
            <w:r>
              <w:rPr>
                <w:sz w:val="22"/>
                <w:szCs w:val="22"/>
                <w:lang w:val="en-IN"/>
              </w:rPr>
              <w:t>My R</w:t>
            </w:r>
            <w:r w:rsidR="00EB48FB" w:rsidRPr="005D283B">
              <w:rPr>
                <w:sz w:val="22"/>
                <w:szCs w:val="22"/>
                <w:lang w:val="en-IN"/>
              </w:rPr>
              <w:t xml:space="preserve">eal strength is my commitment. When I commit to doing something, I make sure it gets done, and in time. In addition to that, I am a fast learner and a very good team player </w:t>
            </w:r>
            <w:r w:rsidR="00EB48FB" w:rsidRPr="005D283B">
              <w:rPr>
                <w:sz w:val="22"/>
                <w:szCs w:val="22"/>
              </w:rPr>
              <w:t>and I am an excellent troubleshooter.</w:t>
            </w:r>
          </w:p>
        </w:tc>
      </w:tr>
      <w:tr w:rsidR="00EB48FB" w14:paraId="31248725" w14:textId="77777777" w:rsidTr="00F91BA3">
        <w:trPr>
          <w:gridAfter w:val="2"/>
          <w:wAfter w:w="15658" w:type="dxa"/>
          <w:trHeight w:val="4409"/>
        </w:trPr>
        <w:tc>
          <w:tcPr>
            <w:tcW w:w="2393" w:type="dxa"/>
          </w:tcPr>
          <w:p w14:paraId="06135F8C" w14:textId="77777777" w:rsidR="00EB48FB" w:rsidRPr="0096266C" w:rsidRDefault="00EB48FB" w:rsidP="007A08E4">
            <w:pPr>
              <w:pStyle w:val="Heading1"/>
              <w:jc w:val="left"/>
              <w:rPr>
                <w:b/>
              </w:rPr>
            </w:pPr>
            <w:r w:rsidRPr="0096266C">
              <w:rPr>
                <w:b/>
              </w:rPr>
              <w:t>Education</w:t>
            </w:r>
          </w:p>
        </w:tc>
        <w:tc>
          <w:tcPr>
            <w:tcW w:w="20" w:type="dxa"/>
          </w:tcPr>
          <w:p w14:paraId="30454485" w14:textId="77777777" w:rsidR="00EB48FB" w:rsidRDefault="00EB48FB" w:rsidP="00EB48FB"/>
        </w:tc>
        <w:tc>
          <w:tcPr>
            <w:tcW w:w="7829" w:type="dxa"/>
            <w:tcBorders>
              <w:top w:val="single" w:sz="4" w:space="0" w:color="7E97AD" w:themeColor="accent1"/>
              <w:bottom w:val="nil"/>
            </w:tcBorders>
          </w:tcPr>
          <w:sdt>
            <w:sdtPr>
              <w:rPr>
                <w:rFonts w:asciiTheme="majorHAnsi" w:eastAsiaTheme="minorEastAsia" w:hAnsiTheme="majorHAnsi" w:cstheme="majorBidi"/>
                <w:b/>
                <w:bCs/>
                <w:caps/>
                <w:color w:val="404040" w:themeColor="text1" w:themeTint="BF"/>
              </w:rPr>
              <w:id w:val="2038311062"/>
            </w:sdtPr>
            <w:sdtEndPr/>
            <w:sdtContent>
              <w:sdt>
                <w:sdtPr>
                  <w:rPr>
                    <w:rFonts w:eastAsiaTheme="minorEastAsia"/>
                    <w:b/>
                    <w:bCs/>
                    <w:caps/>
                  </w:rPr>
                  <w:id w:val="1311985419"/>
                </w:sdtPr>
                <w:sdtEndPr>
                  <w:rPr>
                    <w:b w:val="0"/>
                    <w:bCs w:val="0"/>
                    <w:caps w:val="0"/>
                  </w:rPr>
                </w:sdtEndPr>
                <w:sdtContent>
                  <w:p w14:paraId="6C6260CE" w14:textId="6B5831AD" w:rsidR="004C3E92" w:rsidRPr="00E51696" w:rsidRDefault="004C3E92" w:rsidP="00FA4D4D">
                    <w:pPr>
                      <w:pStyle w:val="ListParagraph"/>
                      <w:numPr>
                        <w:ilvl w:val="0"/>
                        <w:numId w:val="19"/>
                      </w:numPr>
                      <w:ind w:right="1008"/>
                    </w:pPr>
                    <w:r w:rsidRPr="000E1CCB">
                      <w:rPr>
                        <w:rFonts w:eastAsiaTheme="minorEastAsia"/>
                        <w:b/>
                        <w:bCs/>
                        <w:caps/>
                        <w:sz w:val="22"/>
                        <w:szCs w:val="22"/>
                      </w:rPr>
                      <w:t xml:space="preserve">Master of Computer </w:t>
                    </w:r>
                    <w:r w:rsidR="00D47E68" w:rsidRPr="000E1CCB">
                      <w:rPr>
                        <w:rFonts w:eastAsiaTheme="minorEastAsia"/>
                        <w:b/>
                        <w:bCs/>
                        <w:caps/>
                        <w:sz w:val="22"/>
                        <w:szCs w:val="22"/>
                      </w:rPr>
                      <w:t>APPLICATION (</w:t>
                    </w:r>
                    <w:r w:rsidRPr="000E1CCB">
                      <w:rPr>
                        <w:rFonts w:eastAsiaTheme="minorEastAsia"/>
                        <w:b/>
                        <w:bCs/>
                        <w:caps/>
                        <w:sz w:val="22"/>
                        <w:szCs w:val="22"/>
                      </w:rPr>
                      <w:t>MCA)</w:t>
                    </w:r>
                    <w:r w:rsidR="004A6D86">
                      <w:rPr>
                        <w:rFonts w:eastAsiaTheme="minorEastAsia"/>
                        <w:b/>
                        <w:bCs/>
                        <w:caps/>
                        <w:sz w:val="22"/>
                        <w:szCs w:val="22"/>
                      </w:rPr>
                      <w:t xml:space="preserve"> </w:t>
                    </w:r>
                    <w:r w:rsidR="00AA24B2">
                      <w:rPr>
                        <w:rFonts w:eastAsiaTheme="minorEastAsia"/>
                        <w:bCs/>
                        <w:sz w:val="22"/>
                        <w:szCs w:val="22"/>
                      </w:rPr>
                      <w:t xml:space="preserve">from </w:t>
                    </w:r>
                    <w:proofErr w:type="spellStart"/>
                    <w:r w:rsidR="00AA24B2">
                      <w:rPr>
                        <w:rFonts w:eastAsiaTheme="minorEastAsia"/>
                        <w:bCs/>
                        <w:sz w:val="22"/>
                        <w:szCs w:val="22"/>
                      </w:rPr>
                      <w:t>Lalit</w:t>
                    </w:r>
                    <w:proofErr w:type="spellEnd"/>
                    <w:r w:rsidR="00AA24B2">
                      <w:rPr>
                        <w:rFonts w:eastAsiaTheme="minorEastAsia"/>
                        <w:bCs/>
                        <w:sz w:val="22"/>
                        <w:szCs w:val="22"/>
                      </w:rPr>
                      <w:t xml:space="preserve"> Narayan Mishra institute of Technology Economic, Development,</w:t>
                    </w:r>
                    <w:r w:rsidRPr="000E1CCB">
                      <w:rPr>
                        <w:rFonts w:eastAsiaTheme="minorEastAsia"/>
                        <w:b/>
                        <w:sz w:val="22"/>
                        <w:szCs w:val="22"/>
                      </w:rPr>
                      <w:t xml:space="preserve"> and Social change</w:t>
                    </w:r>
                    <w:r>
                      <w:rPr>
                        <w:rFonts w:eastAsiaTheme="minorEastAsia"/>
                        <w:sz w:val="22"/>
                        <w:szCs w:val="22"/>
                      </w:rPr>
                      <w:t xml:space="preserve"> in 2016 with overall </w:t>
                    </w:r>
                    <w:r w:rsidR="009715C3">
                      <w:rPr>
                        <w:rFonts w:eastAsiaTheme="minorEastAsia"/>
                        <w:b/>
                        <w:sz w:val="22"/>
                        <w:szCs w:val="22"/>
                      </w:rPr>
                      <w:t>8</w:t>
                    </w:r>
                    <w:r w:rsidRPr="000E1CCB">
                      <w:rPr>
                        <w:rFonts w:eastAsiaTheme="minorEastAsia"/>
                        <w:b/>
                        <w:sz w:val="22"/>
                        <w:szCs w:val="22"/>
                      </w:rPr>
                      <w:t>1%.</w:t>
                    </w:r>
                  </w:p>
                  <w:p w14:paraId="1528AB69" w14:textId="77777777" w:rsidR="00E51696" w:rsidRPr="004C3E92" w:rsidRDefault="00E51696" w:rsidP="00E51696">
                    <w:pPr>
                      <w:pStyle w:val="ListParagraph"/>
                      <w:spacing w:before="0" w:line="240" w:lineRule="auto"/>
                      <w:ind w:right="1008"/>
                    </w:pPr>
                  </w:p>
                  <w:p w14:paraId="54449643" w14:textId="77777777" w:rsidR="00EB48FB" w:rsidRDefault="00B90C28" w:rsidP="00FA4D4D">
                    <w:pPr>
                      <w:pStyle w:val="ListParagraph"/>
                      <w:numPr>
                        <w:ilvl w:val="0"/>
                        <w:numId w:val="19"/>
                      </w:numPr>
                      <w:ind w:right="1008"/>
                    </w:pPr>
                    <w:r w:rsidRPr="005C1A53">
                      <w:rPr>
                        <w:b/>
                        <w:sz w:val="22"/>
                        <w:szCs w:val="22"/>
                      </w:rPr>
                      <w:t xml:space="preserve">Bachelor of Science in </w:t>
                    </w:r>
                    <w:r w:rsidR="00642118" w:rsidRPr="005C1A53">
                      <w:rPr>
                        <w:b/>
                        <w:sz w:val="22"/>
                        <w:szCs w:val="22"/>
                      </w:rPr>
                      <w:t xml:space="preserve">Information Technology </w:t>
                    </w:r>
                    <w:r w:rsidR="00642118" w:rsidRPr="002802FD">
                      <w:rPr>
                        <w:sz w:val="22"/>
                        <w:szCs w:val="22"/>
                      </w:rPr>
                      <w:t>[</w:t>
                    </w:r>
                    <w:r w:rsidR="000B44D7" w:rsidRPr="00E51696">
                      <w:rPr>
                        <w:b/>
                        <w:sz w:val="22"/>
                        <w:szCs w:val="22"/>
                      </w:rPr>
                      <w:t>BSC-IT</w:t>
                    </w:r>
                    <w:r w:rsidR="000B44D7" w:rsidRPr="002802FD">
                      <w:rPr>
                        <w:sz w:val="22"/>
                        <w:szCs w:val="22"/>
                      </w:rPr>
                      <w:t>]</w:t>
                    </w:r>
                    <w:r w:rsidR="003F66E2">
                      <w:rPr>
                        <w:sz w:val="22"/>
                        <w:szCs w:val="22"/>
                      </w:rPr>
                      <w:t xml:space="preserve"> from </w:t>
                    </w:r>
                    <w:proofErr w:type="spellStart"/>
                    <w:r w:rsidR="00FB60E2" w:rsidRPr="003F66E2">
                      <w:rPr>
                        <w:b/>
                        <w:sz w:val="22"/>
                        <w:szCs w:val="22"/>
                      </w:rPr>
                      <w:t>Kuvempu</w:t>
                    </w:r>
                    <w:proofErr w:type="spellEnd"/>
                    <w:r w:rsidR="003F66E2" w:rsidRPr="003F66E2">
                      <w:rPr>
                        <w:b/>
                        <w:sz w:val="22"/>
                        <w:szCs w:val="22"/>
                      </w:rPr>
                      <w:t xml:space="preserve"> University</w:t>
                    </w:r>
                    <w:r w:rsidR="00A92521" w:rsidRPr="002802FD">
                      <w:rPr>
                        <w:sz w:val="22"/>
                        <w:szCs w:val="22"/>
                      </w:rPr>
                      <w:t xml:space="preserve"> graduated in april</w:t>
                    </w:r>
                    <w:r w:rsidR="00FA4D4D">
                      <w:rPr>
                        <w:sz w:val="22"/>
                        <w:szCs w:val="22"/>
                      </w:rPr>
                      <w:t xml:space="preserve">2013 with </w:t>
                    </w:r>
                    <w:r w:rsidR="004C3E92">
                      <w:rPr>
                        <w:sz w:val="22"/>
                        <w:szCs w:val="22"/>
                      </w:rPr>
                      <w:t xml:space="preserve">overall </w:t>
                    </w:r>
                    <w:r w:rsidR="00E85480" w:rsidRPr="000E1CCB">
                      <w:rPr>
                        <w:b/>
                        <w:sz w:val="22"/>
                        <w:szCs w:val="22"/>
                      </w:rPr>
                      <w:t>6</w:t>
                    </w:r>
                    <w:r w:rsidR="00A92521" w:rsidRPr="000E1CCB">
                      <w:rPr>
                        <w:b/>
                        <w:sz w:val="22"/>
                        <w:szCs w:val="22"/>
                      </w:rPr>
                      <w:t>9.56</w:t>
                    </w:r>
                    <w:r w:rsidR="00EB48FB" w:rsidRPr="000E1CCB">
                      <w:rPr>
                        <w:b/>
                        <w:sz w:val="22"/>
                        <w:szCs w:val="22"/>
                      </w:rPr>
                      <w:t>%.</w:t>
                    </w:r>
                  </w:p>
                </w:sdtContent>
              </w:sdt>
              <w:sdt>
                <w:sdtPr>
                  <w:rPr>
                    <w:rFonts w:asciiTheme="minorHAnsi" w:eastAsiaTheme="minorEastAsia" w:hAnsiTheme="minorHAnsi" w:cstheme="minorBidi"/>
                    <w:b w:val="0"/>
                    <w:bCs w:val="0"/>
                    <w:caps w:val="0"/>
                    <w:color w:val="595959" w:themeColor="text1" w:themeTint="A6"/>
                  </w:rPr>
                  <w:id w:val="-1651431226"/>
                </w:sdtPr>
                <w:sdtEndPr/>
                <w:sdtContent>
                  <w:p w14:paraId="66456E3E" w14:textId="77777777" w:rsidR="00E51696" w:rsidRDefault="00E51696" w:rsidP="00E51696">
                    <w:pPr>
                      <w:pStyle w:val="Heading2"/>
                      <w:numPr>
                        <w:ilvl w:val="0"/>
                        <w:numId w:val="19"/>
                      </w:numPr>
                      <w:ind w:right="1008"/>
                    </w:pPr>
                    <w:proofErr w:type="spellStart"/>
                    <w:r w:rsidRPr="000C5F65">
                      <w:rPr>
                        <w:rFonts w:asciiTheme="minorHAnsi" w:eastAsiaTheme="minorEastAsia" w:hAnsiTheme="minorHAnsi" w:cstheme="minorBidi"/>
                        <w:bCs w:val="0"/>
                        <w:caps w:val="0"/>
                        <w:color w:val="595959" w:themeColor="text1" w:themeTint="A6"/>
                        <w:sz w:val="24"/>
                        <w:szCs w:val="24"/>
                      </w:rPr>
                      <w:t>HSC</w:t>
                    </w:r>
                    <w:r w:rsidR="00CE68EB" w:rsidRPr="000C5F65">
                      <w:rPr>
                        <w:rFonts w:asciiTheme="minorHAnsi" w:eastAsiaTheme="minorEastAsia" w:hAnsiTheme="minorHAnsi" w:cstheme="minorBidi"/>
                        <w:b w:val="0"/>
                        <w:bCs w:val="0"/>
                        <w:caps w:val="0"/>
                        <w:color w:val="595959" w:themeColor="text1" w:themeTint="A6"/>
                        <w:sz w:val="24"/>
                        <w:szCs w:val="24"/>
                      </w:rPr>
                      <w:t>from</w:t>
                    </w:r>
                    <w:proofErr w:type="spellEnd"/>
                    <w:r w:rsidRPr="000C5F65">
                      <w:rPr>
                        <w:rFonts w:asciiTheme="minorHAnsi" w:eastAsiaTheme="minorEastAsia" w:hAnsiTheme="minorHAnsi" w:cstheme="minorBidi"/>
                        <w:b w:val="0"/>
                        <w:bCs w:val="0"/>
                        <w:caps w:val="0"/>
                        <w:color w:val="595959" w:themeColor="text1" w:themeTint="A6"/>
                        <w:sz w:val="24"/>
                        <w:szCs w:val="24"/>
                      </w:rPr>
                      <w:t xml:space="preserve"> Bihar Secondary School </w:t>
                    </w:r>
                    <w:r w:rsidR="000C5F65">
                      <w:rPr>
                        <w:rFonts w:asciiTheme="minorHAnsi" w:eastAsiaTheme="minorEastAsia" w:hAnsiTheme="minorHAnsi" w:cstheme="minorBidi"/>
                        <w:b w:val="0"/>
                        <w:bCs w:val="0"/>
                        <w:caps w:val="0"/>
                        <w:color w:val="595959" w:themeColor="text1" w:themeTint="A6"/>
                        <w:sz w:val="24"/>
                        <w:szCs w:val="24"/>
                      </w:rPr>
                      <w:t>with overall 69%.</w:t>
                    </w:r>
                  </w:p>
                  <w:p w14:paraId="10A31B91" w14:textId="77777777" w:rsidR="00EB48FB" w:rsidRDefault="00A07357" w:rsidP="00AF0AC1">
                    <w:pPr>
                      <w:pStyle w:val="ListParagraph"/>
                      <w:ind w:right="1008"/>
                    </w:pPr>
                  </w:p>
                </w:sdtContent>
              </w:sdt>
              <w:sdt>
                <w:sdtPr>
                  <w:rPr>
                    <w:rFonts w:asciiTheme="minorHAnsi" w:eastAsiaTheme="minorEastAsia" w:hAnsiTheme="minorHAnsi" w:cstheme="minorBidi"/>
                    <w:bCs w:val="0"/>
                    <w:caps w:val="0"/>
                    <w:color w:val="595959" w:themeColor="text1" w:themeTint="A6"/>
                    <w:sz w:val="24"/>
                    <w:szCs w:val="24"/>
                  </w:rPr>
                  <w:id w:val="2116555376"/>
                </w:sdtPr>
                <w:sdtEndPr>
                  <w:rPr>
                    <w:rFonts w:asciiTheme="majorHAnsi" w:hAnsiTheme="majorHAnsi" w:cstheme="majorBidi"/>
                    <w:bCs/>
                    <w:caps/>
                    <w:color w:val="404040" w:themeColor="text1" w:themeTint="BF"/>
                    <w:sz w:val="20"/>
                    <w:szCs w:val="20"/>
                  </w:rPr>
                </w:sdtEndPr>
                <w:sdtContent>
                  <w:p w14:paraId="5C653163" w14:textId="77777777" w:rsidR="00EB48FB" w:rsidRDefault="000C5F65" w:rsidP="000C5F65">
                    <w:pPr>
                      <w:pStyle w:val="Heading2"/>
                      <w:numPr>
                        <w:ilvl w:val="0"/>
                        <w:numId w:val="19"/>
                      </w:numPr>
                      <w:ind w:right="1008"/>
                    </w:pPr>
                    <w:r w:rsidRPr="000C5F65">
                      <w:rPr>
                        <w:rFonts w:asciiTheme="minorHAnsi" w:eastAsiaTheme="minorEastAsia" w:hAnsiTheme="minorHAnsi" w:cstheme="minorBidi"/>
                        <w:bCs w:val="0"/>
                        <w:caps w:val="0"/>
                        <w:color w:val="595959" w:themeColor="text1" w:themeTint="A6"/>
                        <w:sz w:val="24"/>
                        <w:szCs w:val="24"/>
                      </w:rPr>
                      <w:t xml:space="preserve">SSC </w:t>
                    </w:r>
                    <w:proofErr w:type="gramStart"/>
                    <w:r w:rsidRPr="000C5F65">
                      <w:rPr>
                        <w:rFonts w:asciiTheme="minorHAnsi" w:eastAsiaTheme="minorEastAsia" w:hAnsiTheme="minorHAnsi" w:cstheme="minorBidi"/>
                        <w:b w:val="0"/>
                        <w:bCs w:val="0"/>
                        <w:caps w:val="0"/>
                        <w:color w:val="595959" w:themeColor="text1" w:themeTint="A6"/>
                        <w:sz w:val="24"/>
                        <w:szCs w:val="24"/>
                      </w:rPr>
                      <w:t>From</w:t>
                    </w:r>
                    <w:proofErr w:type="gramEnd"/>
                    <w:r w:rsidRPr="000C5F65">
                      <w:rPr>
                        <w:rFonts w:asciiTheme="minorHAnsi" w:eastAsiaTheme="minorEastAsia" w:hAnsiTheme="minorHAnsi" w:cstheme="minorBidi"/>
                        <w:b w:val="0"/>
                        <w:bCs w:val="0"/>
                        <w:caps w:val="0"/>
                        <w:color w:val="595959" w:themeColor="text1" w:themeTint="A6"/>
                        <w:sz w:val="24"/>
                        <w:szCs w:val="24"/>
                      </w:rPr>
                      <w:t xml:space="preserve"> Bihar Secondary School with overall 65%.</w:t>
                    </w:r>
                  </w:p>
                </w:sdtContent>
              </w:sdt>
            </w:sdtContent>
          </w:sdt>
        </w:tc>
      </w:tr>
      <w:tr w:rsidR="00B02866" w14:paraId="4DC23E14" w14:textId="77777777" w:rsidTr="00F91BA3">
        <w:trPr>
          <w:gridAfter w:val="2"/>
          <w:wAfter w:w="15658" w:type="dxa"/>
          <w:trHeight w:val="386"/>
        </w:trPr>
        <w:tc>
          <w:tcPr>
            <w:tcW w:w="2393" w:type="dxa"/>
          </w:tcPr>
          <w:p w14:paraId="61616AA9" w14:textId="77777777" w:rsidR="00B02866" w:rsidRPr="00C45A86" w:rsidRDefault="00B02866" w:rsidP="007A08E4">
            <w:pPr>
              <w:pStyle w:val="Heading1"/>
              <w:jc w:val="left"/>
              <w:rPr>
                <w:b/>
              </w:rPr>
            </w:pPr>
            <w:r w:rsidRPr="00C45A86">
              <w:rPr>
                <w:b/>
              </w:rPr>
              <w:t>PROFESSIONAL QUALIFICATION</w:t>
            </w:r>
          </w:p>
          <w:p w14:paraId="7145B586" w14:textId="77777777" w:rsidR="004159F8" w:rsidRDefault="004159F8" w:rsidP="004159F8"/>
          <w:p w14:paraId="1A51D79C" w14:textId="77777777" w:rsidR="004159F8" w:rsidRDefault="004159F8" w:rsidP="004159F8"/>
          <w:p w14:paraId="50C92DF3" w14:textId="77777777" w:rsidR="004159F8" w:rsidRDefault="004159F8" w:rsidP="004159F8"/>
          <w:p w14:paraId="50F4988C" w14:textId="77777777" w:rsidR="004159F8" w:rsidRPr="004159F8" w:rsidRDefault="004159F8" w:rsidP="004159F8"/>
          <w:p w14:paraId="528D0175" w14:textId="77777777" w:rsidR="00901CD4" w:rsidRDefault="00901CD4" w:rsidP="00901CD4">
            <w:pPr>
              <w:pStyle w:val="Heading1"/>
            </w:pPr>
          </w:p>
          <w:p w14:paraId="067DD41A" w14:textId="77777777" w:rsidR="00DB6723" w:rsidRPr="0098726D" w:rsidRDefault="00DB6723" w:rsidP="00DB6723">
            <w:pPr>
              <w:pStyle w:val="Heading1"/>
              <w:jc w:val="left"/>
              <w:rPr>
                <w:b/>
                <w:sz w:val="24"/>
              </w:rPr>
            </w:pPr>
            <w:r w:rsidRPr="0098726D">
              <w:rPr>
                <w:b/>
                <w:sz w:val="24"/>
                <w:highlight w:val="yellow"/>
              </w:rPr>
              <w:lastRenderedPageBreak/>
              <w:t>Work exprience</w:t>
            </w:r>
          </w:p>
          <w:p w14:paraId="243EA0D2" w14:textId="77777777" w:rsidR="00B02866" w:rsidRPr="00B02866" w:rsidRDefault="00B02866" w:rsidP="004159F8">
            <w:pPr>
              <w:pStyle w:val="Heading1"/>
            </w:pPr>
          </w:p>
        </w:tc>
        <w:tc>
          <w:tcPr>
            <w:tcW w:w="20" w:type="dxa"/>
          </w:tcPr>
          <w:p w14:paraId="11AC54AF" w14:textId="77777777" w:rsidR="00B02866" w:rsidRPr="00B02866" w:rsidRDefault="00B02866" w:rsidP="00772594">
            <w:pPr>
              <w:pStyle w:val="Heading1"/>
              <w:numPr>
                <w:ilvl w:val="0"/>
                <w:numId w:val="19"/>
              </w:numPr>
            </w:pPr>
          </w:p>
        </w:tc>
        <w:tc>
          <w:tcPr>
            <w:tcW w:w="7829" w:type="dxa"/>
            <w:tcBorders>
              <w:top w:val="nil"/>
            </w:tcBorders>
          </w:tcPr>
          <w:p w14:paraId="1B39807D" w14:textId="77777777" w:rsidR="00215C89" w:rsidRPr="005D283B" w:rsidRDefault="00B02866" w:rsidP="00C24104">
            <w:pPr>
              <w:pStyle w:val="ResumeText"/>
              <w:numPr>
                <w:ilvl w:val="0"/>
                <w:numId w:val="19"/>
              </w:numPr>
              <w:rPr>
                <w:sz w:val="22"/>
                <w:szCs w:val="22"/>
              </w:rPr>
            </w:pPr>
            <w:r w:rsidRPr="005D283B">
              <w:rPr>
                <w:sz w:val="22"/>
                <w:szCs w:val="22"/>
              </w:rPr>
              <w:t xml:space="preserve">DIPLOMA </w:t>
            </w:r>
            <w:r w:rsidR="00CE68EB" w:rsidRPr="005D283B">
              <w:rPr>
                <w:sz w:val="22"/>
                <w:szCs w:val="22"/>
              </w:rPr>
              <w:t>IN</w:t>
            </w:r>
            <w:r w:rsidR="00CE68EB">
              <w:rPr>
                <w:sz w:val="22"/>
                <w:szCs w:val="22"/>
              </w:rPr>
              <w:t xml:space="preserve"> HARDWARE FROM HUBNET</w:t>
            </w:r>
            <w:r w:rsidR="00AF16AF">
              <w:rPr>
                <w:sz w:val="22"/>
                <w:szCs w:val="22"/>
              </w:rPr>
              <w:t xml:space="preserve"> IN 2011</w:t>
            </w:r>
          </w:p>
          <w:p w14:paraId="0802F6C2" w14:textId="77777777" w:rsidR="00B02866" w:rsidRPr="005D283B" w:rsidRDefault="00CE68EB" w:rsidP="00C24104">
            <w:pPr>
              <w:pStyle w:val="ResumeText"/>
              <w:numPr>
                <w:ilvl w:val="0"/>
                <w:numId w:val="19"/>
              </w:numPr>
              <w:ind w:right="899"/>
              <w:rPr>
                <w:sz w:val="22"/>
                <w:szCs w:val="22"/>
              </w:rPr>
            </w:pPr>
            <w:r w:rsidRPr="005D283B">
              <w:rPr>
                <w:sz w:val="22"/>
                <w:szCs w:val="22"/>
              </w:rPr>
              <w:t>HIGHER DIPLOMA</w:t>
            </w:r>
            <w:r w:rsidR="00B02866" w:rsidRPr="005D283B">
              <w:rPr>
                <w:sz w:val="22"/>
                <w:szCs w:val="22"/>
              </w:rPr>
              <w:t xml:space="preserve"> IN </w:t>
            </w:r>
            <w:r w:rsidRPr="005D283B">
              <w:rPr>
                <w:sz w:val="22"/>
                <w:szCs w:val="22"/>
              </w:rPr>
              <w:t>SOFTWARE ENGINEERING</w:t>
            </w:r>
            <w:r w:rsidR="00CE6028" w:rsidRPr="005D283B">
              <w:rPr>
                <w:sz w:val="22"/>
                <w:szCs w:val="22"/>
              </w:rPr>
              <w:t xml:space="preserve">FROM </w:t>
            </w:r>
            <w:r w:rsidR="00EB5F95" w:rsidRPr="005D283B">
              <w:rPr>
                <w:sz w:val="22"/>
                <w:szCs w:val="22"/>
              </w:rPr>
              <w:t>NIIT</w:t>
            </w:r>
            <w:r w:rsidR="00B02866" w:rsidRPr="005D283B">
              <w:rPr>
                <w:sz w:val="22"/>
                <w:szCs w:val="22"/>
              </w:rPr>
              <w:t xml:space="preserve"> 2012</w:t>
            </w:r>
            <w:r w:rsidR="00AF16AF">
              <w:rPr>
                <w:sz w:val="22"/>
                <w:szCs w:val="22"/>
              </w:rPr>
              <w:t>.</w:t>
            </w:r>
          </w:p>
          <w:p w14:paraId="74C11E8E" w14:textId="5FBC6479" w:rsidR="004159F8" w:rsidRDefault="00CE68EB" w:rsidP="00C24104">
            <w:pPr>
              <w:pStyle w:val="ResumeText"/>
              <w:numPr>
                <w:ilvl w:val="0"/>
                <w:numId w:val="19"/>
              </w:numPr>
              <w:rPr>
                <w:sz w:val="22"/>
                <w:szCs w:val="22"/>
              </w:rPr>
            </w:pPr>
            <w:r w:rsidRPr="005D283B">
              <w:rPr>
                <w:sz w:val="22"/>
                <w:szCs w:val="22"/>
              </w:rPr>
              <w:t>DIPLOMA C#</w:t>
            </w:r>
            <w:r w:rsidR="00B02866" w:rsidRPr="005D283B">
              <w:rPr>
                <w:sz w:val="22"/>
                <w:szCs w:val="22"/>
              </w:rPr>
              <w:t xml:space="preserve">   DOTNET FRAMAWORK-4.</w:t>
            </w:r>
            <w:r w:rsidRPr="005D283B">
              <w:rPr>
                <w:sz w:val="22"/>
                <w:szCs w:val="22"/>
              </w:rPr>
              <w:t xml:space="preserve">0 </w:t>
            </w:r>
            <w:r w:rsidR="00393F99" w:rsidRPr="005D283B">
              <w:rPr>
                <w:sz w:val="22"/>
                <w:szCs w:val="22"/>
              </w:rPr>
              <w:t>SPECIALIZATION (</w:t>
            </w:r>
            <w:r w:rsidRPr="005D283B">
              <w:rPr>
                <w:sz w:val="22"/>
                <w:szCs w:val="22"/>
              </w:rPr>
              <w:t>FROM</w:t>
            </w:r>
            <w:r w:rsidR="00D07651">
              <w:rPr>
                <w:sz w:val="22"/>
                <w:szCs w:val="22"/>
              </w:rPr>
              <w:t xml:space="preserve">  -</w:t>
            </w:r>
            <w:r w:rsidRPr="005D283B">
              <w:rPr>
                <w:sz w:val="22"/>
                <w:szCs w:val="22"/>
              </w:rPr>
              <w:t>WEBCOM</w:t>
            </w:r>
            <w:r>
              <w:rPr>
                <w:sz w:val="22"/>
                <w:szCs w:val="22"/>
              </w:rPr>
              <w:t>,</w:t>
            </w:r>
            <w:r w:rsidR="00F536E5" w:rsidRPr="005D283B">
              <w:rPr>
                <w:sz w:val="22"/>
                <w:szCs w:val="22"/>
              </w:rPr>
              <w:t>PATNA</w:t>
            </w:r>
            <w:r w:rsidR="00B02866" w:rsidRPr="005D283B">
              <w:rPr>
                <w:sz w:val="22"/>
                <w:szCs w:val="22"/>
              </w:rPr>
              <w:t>)</w:t>
            </w:r>
          </w:p>
          <w:p w14:paraId="2FBE22A0" w14:textId="77777777" w:rsidR="00DB6723" w:rsidRDefault="00DB6723" w:rsidP="00DB6723">
            <w:pPr>
              <w:pStyle w:val="ResumeText"/>
              <w:rPr>
                <w:sz w:val="22"/>
                <w:szCs w:val="22"/>
              </w:rPr>
            </w:pPr>
          </w:p>
          <w:p w14:paraId="2C43237A" w14:textId="77777777" w:rsidR="00DB6723" w:rsidRDefault="00DB6723" w:rsidP="00DB6723">
            <w:pPr>
              <w:pStyle w:val="ResumeText"/>
              <w:rPr>
                <w:sz w:val="22"/>
                <w:szCs w:val="22"/>
              </w:rPr>
            </w:pPr>
          </w:p>
          <w:p w14:paraId="26B4C083" w14:textId="77777777" w:rsidR="00DB6723" w:rsidRDefault="00DB6723" w:rsidP="00DB6723">
            <w:pPr>
              <w:pStyle w:val="ResumeText"/>
              <w:rPr>
                <w:sz w:val="22"/>
                <w:szCs w:val="22"/>
              </w:rPr>
            </w:pPr>
          </w:p>
          <w:p w14:paraId="7F4A161C" w14:textId="77777777" w:rsidR="002366C2" w:rsidRPr="002366C2" w:rsidRDefault="002366C2" w:rsidP="002366C2">
            <w:pPr>
              <w:pStyle w:val="ResumeText"/>
              <w:ind w:left="360"/>
              <w:rPr>
                <w:sz w:val="22"/>
                <w:szCs w:val="22"/>
              </w:rPr>
            </w:pPr>
          </w:p>
          <w:p w14:paraId="583F3D09" w14:textId="5AB91B5C" w:rsidR="003A40D5" w:rsidRPr="00ED704E" w:rsidRDefault="00334652" w:rsidP="00B87873">
            <w:pPr>
              <w:rPr>
                <w:b/>
                <w:sz w:val="24"/>
                <w:szCs w:val="24"/>
              </w:rPr>
            </w:pPr>
            <w:r w:rsidRPr="00002EC3">
              <w:rPr>
                <w:b/>
                <w:sz w:val="24"/>
                <w:szCs w:val="24"/>
                <w:highlight w:val="yellow"/>
              </w:rPr>
              <w:lastRenderedPageBreak/>
              <w:t>I h</w:t>
            </w:r>
            <w:r w:rsidR="00D46BF9" w:rsidRPr="00002EC3">
              <w:rPr>
                <w:b/>
                <w:sz w:val="24"/>
                <w:szCs w:val="24"/>
                <w:highlight w:val="yellow"/>
              </w:rPr>
              <w:t>ave</w:t>
            </w:r>
            <w:r w:rsidR="008179CA" w:rsidRPr="00002EC3">
              <w:rPr>
                <w:b/>
                <w:sz w:val="24"/>
                <w:szCs w:val="24"/>
                <w:highlight w:val="yellow"/>
              </w:rPr>
              <w:t xml:space="preserve"> Total</w:t>
            </w:r>
            <w:r w:rsidR="005A4F2D" w:rsidRPr="00002EC3">
              <w:rPr>
                <w:b/>
                <w:sz w:val="24"/>
                <w:szCs w:val="24"/>
                <w:highlight w:val="yellow"/>
              </w:rPr>
              <w:t xml:space="preserve"> worked Experience </w:t>
            </w:r>
            <w:r w:rsidR="00EB31E4">
              <w:rPr>
                <w:b/>
                <w:sz w:val="24"/>
                <w:szCs w:val="24"/>
                <w:highlight w:val="yellow"/>
              </w:rPr>
              <w:t xml:space="preserve">is 7.5 year relevant is 5.6 </w:t>
            </w:r>
            <w:r w:rsidR="00A9144F" w:rsidRPr="00002EC3">
              <w:rPr>
                <w:b/>
                <w:sz w:val="24"/>
                <w:szCs w:val="24"/>
                <w:highlight w:val="yellow"/>
              </w:rPr>
              <w:t>Years.</w:t>
            </w:r>
            <w:r w:rsidR="00CC3651" w:rsidRPr="00ED704E">
              <w:rPr>
                <w:b/>
                <w:sz w:val="24"/>
                <w:szCs w:val="24"/>
              </w:rPr>
              <w:t xml:space="preserve"> </w:t>
            </w:r>
          </w:p>
          <w:p w14:paraId="1A041090" w14:textId="3F428E2C" w:rsidR="00C00E9D" w:rsidRPr="005D4EE8" w:rsidRDefault="00B87873" w:rsidP="004F0C2E">
            <w:pPr>
              <w:rPr>
                <w:b/>
                <w:color w:val="auto"/>
                <w:sz w:val="22"/>
                <w:szCs w:val="22"/>
              </w:rPr>
            </w:pPr>
            <w:r w:rsidRPr="005D4EE8">
              <w:rPr>
                <w:b/>
                <w:color w:val="auto"/>
                <w:sz w:val="22"/>
                <w:szCs w:val="22"/>
                <w:highlight w:val="yellow"/>
              </w:rPr>
              <w:t xml:space="preserve">Till </w:t>
            </w:r>
            <w:r w:rsidR="00B2237B" w:rsidRPr="005D4EE8">
              <w:rPr>
                <w:b/>
                <w:color w:val="auto"/>
                <w:sz w:val="22"/>
                <w:szCs w:val="22"/>
                <w:highlight w:val="yellow"/>
              </w:rPr>
              <w:t>now (</w:t>
            </w:r>
            <w:r w:rsidR="00A447C8" w:rsidRPr="005D4EE8">
              <w:rPr>
                <w:b/>
                <w:color w:val="auto"/>
                <w:sz w:val="22"/>
                <w:szCs w:val="22"/>
                <w:highlight w:val="yellow"/>
              </w:rPr>
              <w:t>01/0</w:t>
            </w:r>
            <w:r w:rsidR="008B5B77" w:rsidRPr="005D4EE8">
              <w:rPr>
                <w:b/>
                <w:color w:val="auto"/>
                <w:sz w:val="22"/>
                <w:szCs w:val="22"/>
                <w:highlight w:val="yellow"/>
              </w:rPr>
              <w:t>9</w:t>
            </w:r>
            <w:r w:rsidR="00A447C8" w:rsidRPr="005D4EE8">
              <w:rPr>
                <w:b/>
                <w:color w:val="auto"/>
                <w:sz w:val="22"/>
                <w:szCs w:val="22"/>
                <w:highlight w:val="yellow"/>
              </w:rPr>
              <w:t>/2023</w:t>
            </w:r>
            <w:r w:rsidR="006E567E" w:rsidRPr="005D4EE8">
              <w:rPr>
                <w:b/>
                <w:color w:val="auto"/>
                <w:sz w:val="22"/>
                <w:szCs w:val="22"/>
                <w:highlight w:val="yellow"/>
              </w:rPr>
              <w:t>)</w:t>
            </w:r>
            <w:r w:rsidR="00A447C8" w:rsidRPr="005D4EE8">
              <w:rPr>
                <w:b/>
                <w:color w:val="auto"/>
                <w:sz w:val="22"/>
                <w:szCs w:val="22"/>
                <w:highlight w:val="yellow"/>
              </w:rPr>
              <w:t xml:space="preserve"> </w:t>
            </w:r>
            <w:r w:rsidR="00C00E9D" w:rsidRPr="005D4EE8">
              <w:rPr>
                <w:b/>
                <w:color w:val="auto"/>
                <w:sz w:val="22"/>
                <w:szCs w:val="22"/>
                <w:highlight w:val="yellow"/>
              </w:rPr>
              <w:t xml:space="preserve">on Software Developer in </w:t>
            </w:r>
            <w:proofErr w:type="spellStart"/>
            <w:r w:rsidR="00EB31E4" w:rsidRPr="005D4EE8">
              <w:rPr>
                <w:b/>
                <w:color w:val="auto"/>
                <w:sz w:val="22"/>
                <w:szCs w:val="22"/>
                <w:highlight w:val="yellow"/>
              </w:rPr>
              <w:t>Aurionpro</w:t>
            </w:r>
            <w:proofErr w:type="spellEnd"/>
            <w:r w:rsidR="00EB31E4" w:rsidRPr="005D4EE8">
              <w:rPr>
                <w:b/>
                <w:color w:val="auto"/>
                <w:sz w:val="22"/>
                <w:szCs w:val="22"/>
                <w:highlight w:val="yellow"/>
              </w:rPr>
              <w:t xml:space="preserve"> Solutions</w:t>
            </w:r>
            <w:r w:rsidR="00A834AB" w:rsidRPr="005D4EE8">
              <w:rPr>
                <w:b/>
                <w:color w:val="auto"/>
                <w:sz w:val="22"/>
                <w:szCs w:val="22"/>
                <w:highlight w:val="yellow"/>
              </w:rPr>
              <w:t xml:space="preserve"> Ltd.</w:t>
            </w:r>
          </w:p>
          <w:p w14:paraId="0A444FC6" w14:textId="77777777" w:rsidR="00C71A0B" w:rsidRPr="00C71A0B" w:rsidRDefault="0087184D" w:rsidP="004F0C2E">
            <w:pPr>
              <w:rPr>
                <w:sz w:val="24"/>
                <w:szCs w:val="24"/>
              </w:rPr>
            </w:pPr>
            <w:r>
              <w:rPr>
                <w:b/>
                <w:sz w:val="22"/>
                <w:szCs w:val="22"/>
              </w:rPr>
              <w:t>Role</w:t>
            </w:r>
            <w:r w:rsidRPr="00C71A0B">
              <w:rPr>
                <w:b/>
                <w:sz w:val="22"/>
                <w:szCs w:val="22"/>
              </w:rPr>
              <w:t>: -</w:t>
            </w:r>
            <w:r w:rsidR="00C71A0B" w:rsidRPr="00C71A0B">
              <w:rPr>
                <w:b/>
                <w:sz w:val="22"/>
                <w:szCs w:val="22"/>
              </w:rPr>
              <w:t xml:space="preserve"> .net Developer</w:t>
            </w:r>
          </w:p>
          <w:p w14:paraId="79B51FBD" w14:textId="0E1BC3EF" w:rsidR="0029481C" w:rsidRPr="0029481C" w:rsidRDefault="00E516BD" w:rsidP="00C24104">
            <w:pPr>
              <w:pStyle w:val="ResumeText"/>
              <w:numPr>
                <w:ilvl w:val="0"/>
                <w:numId w:val="19"/>
              </w:numPr>
              <w:rPr>
                <w:sz w:val="22"/>
                <w:szCs w:val="22"/>
              </w:rPr>
            </w:pPr>
            <w:r>
              <w:rPr>
                <w:sz w:val="22"/>
                <w:szCs w:val="22"/>
              </w:rPr>
              <w:t>Worked (</w:t>
            </w:r>
            <w:r w:rsidR="00EB31E4">
              <w:rPr>
                <w:sz w:val="22"/>
                <w:szCs w:val="22"/>
              </w:rPr>
              <w:t>01/07</w:t>
            </w:r>
            <w:r w:rsidR="001716F2">
              <w:rPr>
                <w:sz w:val="22"/>
                <w:szCs w:val="22"/>
              </w:rPr>
              <w:t>/2016 to 30/03/2017)</w:t>
            </w:r>
            <w:r w:rsidR="0029481C">
              <w:rPr>
                <w:sz w:val="22"/>
                <w:szCs w:val="22"/>
              </w:rPr>
              <w:t xml:space="preserve"> on software developer in (Set Technology </w:t>
            </w:r>
            <w:proofErr w:type="spellStart"/>
            <w:r w:rsidR="0029481C">
              <w:rPr>
                <w:sz w:val="22"/>
                <w:szCs w:val="22"/>
              </w:rPr>
              <w:t>Pvt.Ltd</w:t>
            </w:r>
            <w:proofErr w:type="spellEnd"/>
            <w:r w:rsidR="0029481C">
              <w:rPr>
                <w:sz w:val="22"/>
                <w:szCs w:val="22"/>
              </w:rPr>
              <w:t>)</w:t>
            </w:r>
          </w:p>
          <w:p w14:paraId="348F9A6F" w14:textId="77777777" w:rsidR="006535DE" w:rsidRDefault="0087184D" w:rsidP="00C24104">
            <w:pPr>
              <w:pStyle w:val="ResumeText"/>
              <w:numPr>
                <w:ilvl w:val="0"/>
                <w:numId w:val="19"/>
              </w:numPr>
              <w:rPr>
                <w:sz w:val="22"/>
                <w:szCs w:val="22"/>
              </w:rPr>
            </w:pPr>
            <w:r>
              <w:rPr>
                <w:sz w:val="22"/>
                <w:szCs w:val="22"/>
              </w:rPr>
              <w:t>Worked (</w:t>
            </w:r>
            <w:r w:rsidR="00E516BD">
              <w:rPr>
                <w:sz w:val="22"/>
                <w:szCs w:val="22"/>
              </w:rPr>
              <w:t>20/04/2017 to 15/03/2019</w:t>
            </w:r>
            <w:r w:rsidR="00E30B80">
              <w:rPr>
                <w:sz w:val="22"/>
                <w:szCs w:val="22"/>
              </w:rPr>
              <w:t>)</w:t>
            </w:r>
            <w:r w:rsidR="003868C4">
              <w:rPr>
                <w:sz w:val="22"/>
                <w:szCs w:val="22"/>
              </w:rPr>
              <w:t xml:space="preserve"> on </w:t>
            </w:r>
            <w:r w:rsidR="00420D74">
              <w:rPr>
                <w:sz w:val="22"/>
                <w:szCs w:val="22"/>
              </w:rPr>
              <w:t xml:space="preserve">Software developer </w:t>
            </w:r>
            <w:r w:rsidR="00A34325">
              <w:rPr>
                <w:sz w:val="22"/>
                <w:szCs w:val="22"/>
              </w:rPr>
              <w:t>in (</w:t>
            </w:r>
            <w:proofErr w:type="spellStart"/>
            <w:r w:rsidR="006535DE">
              <w:rPr>
                <w:sz w:val="22"/>
                <w:szCs w:val="22"/>
              </w:rPr>
              <w:t>intenext</w:t>
            </w:r>
            <w:proofErr w:type="spellEnd"/>
            <w:r w:rsidR="006535DE">
              <w:rPr>
                <w:sz w:val="22"/>
                <w:szCs w:val="22"/>
              </w:rPr>
              <w:t xml:space="preserve"> solutions </w:t>
            </w:r>
            <w:proofErr w:type="spellStart"/>
            <w:r w:rsidR="006535DE">
              <w:rPr>
                <w:sz w:val="22"/>
                <w:szCs w:val="22"/>
              </w:rPr>
              <w:t>Pvt.Ltd</w:t>
            </w:r>
            <w:proofErr w:type="spellEnd"/>
            <w:r w:rsidR="006535DE">
              <w:rPr>
                <w:sz w:val="22"/>
                <w:szCs w:val="22"/>
              </w:rPr>
              <w:t>.</w:t>
            </w:r>
            <w:r w:rsidR="00E95F13">
              <w:rPr>
                <w:sz w:val="22"/>
                <w:szCs w:val="22"/>
              </w:rPr>
              <w:t>)</w:t>
            </w:r>
          </w:p>
          <w:p w14:paraId="04246912" w14:textId="76275FE2" w:rsidR="00894692" w:rsidRDefault="00894692" w:rsidP="00C24104">
            <w:pPr>
              <w:pStyle w:val="ResumeText"/>
              <w:numPr>
                <w:ilvl w:val="0"/>
                <w:numId w:val="19"/>
              </w:numPr>
              <w:rPr>
                <w:b/>
                <w:bCs/>
                <w:color w:val="002060"/>
                <w:sz w:val="22"/>
                <w:szCs w:val="22"/>
              </w:rPr>
            </w:pPr>
            <w:r w:rsidRPr="0073698A">
              <w:rPr>
                <w:b/>
                <w:bCs/>
                <w:color w:val="002060"/>
                <w:sz w:val="22"/>
                <w:szCs w:val="22"/>
              </w:rPr>
              <w:t xml:space="preserve">Worked (19/03/2019 to </w:t>
            </w:r>
            <w:r w:rsidR="007C72A9">
              <w:rPr>
                <w:b/>
                <w:bCs/>
                <w:color w:val="002060"/>
                <w:sz w:val="22"/>
                <w:szCs w:val="22"/>
              </w:rPr>
              <w:t>15</w:t>
            </w:r>
            <w:r w:rsidRPr="0073698A">
              <w:rPr>
                <w:b/>
                <w:bCs/>
                <w:color w:val="002060"/>
                <w:sz w:val="22"/>
                <w:szCs w:val="22"/>
              </w:rPr>
              <w:t>/0</w:t>
            </w:r>
            <w:r w:rsidR="007C72A9">
              <w:rPr>
                <w:b/>
                <w:bCs/>
                <w:color w:val="002060"/>
                <w:sz w:val="22"/>
                <w:szCs w:val="22"/>
              </w:rPr>
              <w:t>8</w:t>
            </w:r>
            <w:r w:rsidRPr="0073698A">
              <w:rPr>
                <w:b/>
                <w:bCs/>
                <w:color w:val="002060"/>
                <w:sz w:val="22"/>
                <w:szCs w:val="22"/>
              </w:rPr>
              <w:t xml:space="preserve">/2022) on Software developer </w:t>
            </w:r>
            <w:r w:rsidR="00E76387" w:rsidRPr="0073698A">
              <w:rPr>
                <w:b/>
                <w:bCs/>
                <w:color w:val="002060"/>
                <w:sz w:val="22"/>
                <w:szCs w:val="22"/>
              </w:rPr>
              <w:t>in (</w:t>
            </w:r>
            <w:r w:rsidRPr="0073698A">
              <w:rPr>
                <w:b/>
                <w:bCs/>
                <w:color w:val="002060"/>
                <w:sz w:val="22"/>
                <w:szCs w:val="22"/>
              </w:rPr>
              <w:t>National Informatics Center (NIC-Patna).)</w:t>
            </w:r>
          </w:p>
          <w:p w14:paraId="03DF9BBA" w14:textId="62029182" w:rsidR="00774D90" w:rsidRPr="00DC666D" w:rsidRDefault="007C72A9" w:rsidP="00C24104">
            <w:pPr>
              <w:pStyle w:val="ResumeText"/>
              <w:numPr>
                <w:ilvl w:val="0"/>
                <w:numId w:val="19"/>
              </w:numPr>
              <w:rPr>
                <w:sz w:val="22"/>
                <w:szCs w:val="22"/>
              </w:rPr>
            </w:pPr>
            <w:r>
              <w:rPr>
                <w:sz w:val="22"/>
                <w:szCs w:val="22"/>
              </w:rPr>
              <w:t>Worked (23/08</w:t>
            </w:r>
            <w:r w:rsidR="00C24104" w:rsidRPr="00DC666D">
              <w:rPr>
                <w:sz w:val="22"/>
                <w:szCs w:val="22"/>
              </w:rPr>
              <w:t>/</w:t>
            </w:r>
            <w:r w:rsidR="00207FBC">
              <w:rPr>
                <w:sz w:val="22"/>
                <w:szCs w:val="22"/>
              </w:rPr>
              <w:t>2022 to 30/08</w:t>
            </w:r>
            <w:r w:rsidR="00C24104" w:rsidRPr="00DC666D">
              <w:rPr>
                <w:sz w:val="22"/>
                <w:szCs w:val="22"/>
              </w:rPr>
              <w:t xml:space="preserve">/2023) on Software developer in (dream line Technology  </w:t>
            </w:r>
            <w:proofErr w:type="spellStart"/>
            <w:r w:rsidR="00C24104" w:rsidRPr="00DC666D">
              <w:rPr>
                <w:sz w:val="22"/>
                <w:szCs w:val="22"/>
              </w:rPr>
              <w:t>Pvt.Ltd</w:t>
            </w:r>
            <w:proofErr w:type="spellEnd"/>
            <w:r w:rsidR="00C24104" w:rsidRPr="00DC666D">
              <w:rPr>
                <w:sz w:val="22"/>
                <w:szCs w:val="22"/>
              </w:rPr>
              <w:t>)</w:t>
            </w:r>
          </w:p>
          <w:p w14:paraId="3465ED49" w14:textId="77777777" w:rsidR="00EB5F95" w:rsidRPr="001B0F63" w:rsidRDefault="003149B5" w:rsidP="00C24104">
            <w:pPr>
              <w:pStyle w:val="ResumeText"/>
              <w:numPr>
                <w:ilvl w:val="0"/>
                <w:numId w:val="19"/>
              </w:numPr>
              <w:rPr>
                <w:sz w:val="22"/>
                <w:szCs w:val="22"/>
              </w:rPr>
            </w:pPr>
            <w:r>
              <w:rPr>
                <w:b/>
                <w:sz w:val="22"/>
                <w:szCs w:val="22"/>
                <w:u w:val="single"/>
              </w:rPr>
              <w:t>C</w:t>
            </w:r>
            <w:r w:rsidR="00A277C2" w:rsidRPr="001B0F63">
              <w:rPr>
                <w:b/>
                <w:sz w:val="22"/>
                <w:szCs w:val="22"/>
                <w:u w:val="single"/>
              </w:rPr>
              <w:t xml:space="preserve">reate a </w:t>
            </w:r>
            <w:r w:rsidR="00162B0A">
              <w:rPr>
                <w:b/>
                <w:sz w:val="22"/>
                <w:szCs w:val="22"/>
                <w:u w:val="single"/>
              </w:rPr>
              <w:t xml:space="preserve">dummy </w:t>
            </w:r>
            <w:r w:rsidR="0087184D" w:rsidRPr="001B0F63">
              <w:rPr>
                <w:b/>
                <w:sz w:val="22"/>
                <w:szCs w:val="22"/>
                <w:u w:val="single"/>
              </w:rPr>
              <w:t>project: -</w:t>
            </w:r>
            <w:r w:rsidR="00A277C2" w:rsidRPr="001B0F63">
              <w:rPr>
                <w:b/>
                <w:sz w:val="22"/>
                <w:szCs w:val="22"/>
              </w:rPr>
              <w:t xml:space="preserve">windows </w:t>
            </w:r>
            <w:r w:rsidR="00ED3B21" w:rsidRPr="001B0F63">
              <w:rPr>
                <w:b/>
                <w:sz w:val="22"/>
                <w:szCs w:val="22"/>
              </w:rPr>
              <w:t>notepad (</w:t>
            </w:r>
            <w:r w:rsidR="00A23286" w:rsidRPr="001B0F63">
              <w:rPr>
                <w:b/>
                <w:sz w:val="22"/>
                <w:szCs w:val="22"/>
              </w:rPr>
              <w:t>C#</w:t>
            </w:r>
            <w:r w:rsidR="0015288B">
              <w:rPr>
                <w:b/>
                <w:sz w:val="22"/>
                <w:szCs w:val="22"/>
              </w:rPr>
              <w:t>.NET</w:t>
            </w:r>
            <w:r w:rsidR="00E46198" w:rsidRPr="001B0F63">
              <w:rPr>
                <w:b/>
                <w:sz w:val="22"/>
                <w:szCs w:val="22"/>
              </w:rPr>
              <w:t>)</w:t>
            </w:r>
          </w:p>
          <w:p w14:paraId="454CE4A2" w14:textId="77777777" w:rsidR="006148E0" w:rsidRPr="00B50679" w:rsidRDefault="00497652" w:rsidP="00C24104">
            <w:pPr>
              <w:pStyle w:val="ResumeText"/>
              <w:numPr>
                <w:ilvl w:val="0"/>
                <w:numId w:val="19"/>
              </w:numPr>
              <w:rPr>
                <w:b/>
                <w:u w:val="single"/>
              </w:rPr>
            </w:pPr>
            <w:r w:rsidRPr="00B50679">
              <w:rPr>
                <w:b/>
                <w:u w:val="single"/>
              </w:rPr>
              <w:t>www.patnasms</w:t>
            </w:r>
            <w:r w:rsidR="006148E0" w:rsidRPr="00B50679">
              <w:rPr>
                <w:b/>
                <w:u w:val="single"/>
              </w:rPr>
              <w:t>.com</w:t>
            </w:r>
          </w:p>
          <w:p w14:paraId="31EBEFE5" w14:textId="77777777" w:rsidR="005329B7" w:rsidRPr="00B50679" w:rsidRDefault="00282753" w:rsidP="00C24104">
            <w:pPr>
              <w:pStyle w:val="ResumeText"/>
              <w:numPr>
                <w:ilvl w:val="0"/>
                <w:numId w:val="19"/>
              </w:numPr>
              <w:rPr>
                <w:b/>
                <w:szCs w:val="22"/>
                <w:u w:val="single"/>
              </w:rPr>
            </w:pPr>
            <w:r w:rsidRPr="00B50679">
              <w:rPr>
                <w:b/>
                <w:sz w:val="18"/>
                <w:u w:val="single"/>
              </w:rPr>
              <w:t>www.foundationschoolpatna.com</w:t>
            </w:r>
          </w:p>
          <w:p w14:paraId="435F0440" w14:textId="77777777" w:rsidR="00804520" w:rsidRPr="00B50679" w:rsidRDefault="00A07357" w:rsidP="00C24104">
            <w:pPr>
              <w:pStyle w:val="ResumeText"/>
              <w:numPr>
                <w:ilvl w:val="0"/>
                <w:numId w:val="19"/>
              </w:numPr>
              <w:rPr>
                <w:b/>
                <w:szCs w:val="22"/>
                <w:u w:val="single"/>
              </w:rPr>
            </w:pPr>
            <w:hyperlink r:id="rId11" w:history="1">
              <w:r w:rsidR="008E5624" w:rsidRPr="00B50679">
                <w:rPr>
                  <w:rStyle w:val="Hyperlink"/>
                  <w:b/>
                </w:rPr>
                <w:t>www.intenext.in</w:t>
              </w:r>
            </w:hyperlink>
            <w:r w:rsidR="008E5624" w:rsidRPr="00B50679">
              <w:rPr>
                <w:b/>
              </w:rPr>
              <w:t>and more……</w:t>
            </w:r>
          </w:p>
          <w:p w14:paraId="2F32DFD8" w14:textId="5288FAAA" w:rsidR="00F9105D" w:rsidRPr="00F9105D" w:rsidRDefault="00635B62" w:rsidP="00C24104">
            <w:pPr>
              <w:pStyle w:val="ResumeText"/>
              <w:numPr>
                <w:ilvl w:val="0"/>
                <w:numId w:val="19"/>
              </w:numPr>
              <w:rPr>
                <w:b/>
                <w:sz w:val="22"/>
                <w:szCs w:val="22"/>
                <w:u w:val="single"/>
              </w:rPr>
            </w:pPr>
            <w:r w:rsidRPr="00EE2B70">
              <w:rPr>
                <w:b/>
                <w:u w:val="single"/>
              </w:rPr>
              <w:t>https://sjmsnew.rajasthan.gov.in/scholarship/Index.aspx</w:t>
            </w:r>
          </w:p>
        </w:tc>
      </w:tr>
      <w:tr w:rsidR="00EB48FB" w14:paraId="4695BFD7" w14:textId="77777777" w:rsidTr="00F91BA3">
        <w:trPr>
          <w:gridAfter w:val="2"/>
          <w:wAfter w:w="15658" w:type="dxa"/>
        </w:trPr>
        <w:tc>
          <w:tcPr>
            <w:tcW w:w="2393" w:type="dxa"/>
          </w:tcPr>
          <w:p w14:paraId="2FD47296" w14:textId="77777777" w:rsidR="00EB48FB" w:rsidRPr="003A6BFC" w:rsidRDefault="00A815A0" w:rsidP="007A08E4">
            <w:pPr>
              <w:pStyle w:val="Heading1"/>
              <w:jc w:val="left"/>
              <w:rPr>
                <w:b/>
                <w:color w:val="002060"/>
              </w:rPr>
            </w:pPr>
            <w:r w:rsidRPr="00EA3E30">
              <w:rPr>
                <w:b/>
                <w:color w:val="002060"/>
                <w:sz w:val="24"/>
                <w:highlight w:val="yellow"/>
              </w:rPr>
              <w:lastRenderedPageBreak/>
              <w:t>technical skills</w:t>
            </w:r>
          </w:p>
        </w:tc>
        <w:tc>
          <w:tcPr>
            <w:tcW w:w="20" w:type="dxa"/>
          </w:tcPr>
          <w:p w14:paraId="043CBEDC" w14:textId="77777777" w:rsidR="00EB48FB" w:rsidRPr="003A6BFC" w:rsidRDefault="00EB48FB" w:rsidP="00EB48FB">
            <w:pPr>
              <w:rPr>
                <w:color w:val="002060"/>
                <w:sz w:val="22"/>
                <w:szCs w:val="22"/>
              </w:rPr>
            </w:pPr>
          </w:p>
        </w:tc>
        <w:tc>
          <w:tcPr>
            <w:tcW w:w="7829" w:type="dxa"/>
          </w:tcPr>
          <w:p w14:paraId="2972B3A6" w14:textId="6DB4C3C8" w:rsidR="00A815A0" w:rsidRPr="003A6BFC" w:rsidRDefault="00BC1A93" w:rsidP="00763A07">
            <w:pPr>
              <w:pStyle w:val="ResumeText"/>
              <w:rPr>
                <w:color w:val="002060"/>
                <w:sz w:val="22"/>
                <w:szCs w:val="22"/>
              </w:rPr>
            </w:pPr>
            <w:r w:rsidRPr="003A6BFC">
              <w:rPr>
                <w:color w:val="002060"/>
                <w:sz w:val="22"/>
                <w:szCs w:val="22"/>
              </w:rPr>
              <w:t>C,</w:t>
            </w:r>
            <w:r w:rsidR="00264F3D" w:rsidRPr="003A6BFC">
              <w:rPr>
                <w:color w:val="002060"/>
                <w:sz w:val="22"/>
                <w:szCs w:val="22"/>
              </w:rPr>
              <w:t>C++,</w:t>
            </w:r>
            <w:r w:rsidRPr="003A6BFC">
              <w:rPr>
                <w:color w:val="002060"/>
                <w:sz w:val="22"/>
                <w:szCs w:val="22"/>
              </w:rPr>
              <w:t xml:space="preserve"> C#</w:t>
            </w:r>
            <w:r w:rsidR="009D654F" w:rsidRPr="003A6BFC">
              <w:rPr>
                <w:color w:val="002060"/>
                <w:sz w:val="22"/>
                <w:szCs w:val="22"/>
              </w:rPr>
              <w:t>, ADO.NET</w:t>
            </w:r>
            <w:r w:rsidR="006C0ED1" w:rsidRPr="003A6BFC">
              <w:rPr>
                <w:color w:val="002060"/>
                <w:sz w:val="22"/>
                <w:szCs w:val="22"/>
              </w:rPr>
              <w:t>, ENTITY FRAMWORK</w:t>
            </w:r>
            <w:r w:rsidR="009D654F" w:rsidRPr="003A6BFC">
              <w:rPr>
                <w:color w:val="002060"/>
                <w:sz w:val="22"/>
                <w:szCs w:val="22"/>
              </w:rPr>
              <w:t xml:space="preserve">, ASP.NET,  SQ </w:t>
            </w:r>
            <w:r w:rsidRPr="003A6BFC">
              <w:rPr>
                <w:color w:val="002060"/>
                <w:sz w:val="22"/>
                <w:szCs w:val="22"/>
              </w:rPr>
              <w:t>L SERVER</w:t>
            </w:r>
            <w:r w:rsidR="009D654F" w:rsidRPr="003A6BFC">
              <w:rPr>
                <w:color w:val="002060"/>
                <w:sz w:val="22"/>
                <w:szCs w:val="22"/>
              </w:rPr>
              <w:t xml:space="preserve">, </w:t>
            </w:r>
            <w:r w:rsidR="008E7633" w:rsidRPr="003A6BFC">
              <w:rPr>
                <w:color w:val="002060"/>
                <w:sz w:val="22"/>
                <w:szCs w:val="22"/>
              </w:rPr>
              <w:t xml:space="preserve">WCF, </w:t>
            </w:r>
            <w:r w:rsidR="00E3263A" w:rsidRPr="003A6BFC">
              <w:rPr>
                <w:color w:val="002060"/>
                <w:sz w:val="22"/>
                <w:szCs w:val="22"/>
              </w:rPr>
              <w:t>ASP.NET</w:t>
            </w:r>
            <w:r w:rsidR="008E7633" w:rsidRPr="003A6BFC">
              <w:rPr>
                <w:color w:val="002060"/>
                <w:sz w:val="22"/>
                <w:szCs w:val="22"/>
              </w:rPr>
              <w:t xml:space="preserve"> </w:t>
            </w:r>
            <w:r w:rsidR="00695D74" w:rsidRPr="003A6BFC">
              <w:rPr>
                <w:color w:val="002060"/>
                <w:sz w:val="22"/>
                <w:szCs w:val="22"/>
              </w:rPr>
              <w:t>-</w:t>
            </w:r>
            <w:r w:rsidR="009E4F09" w:rsidRPr="003A6BFC">
              <w:rPr>
                <w:color w:val="002060"/>
                <w:sz w:val="22"/>
                <w:szCs w:val="22"/>
              </w:rPr>
              <w:t xml:space="preserve">C#, </w:t>
            </w:r>
            <w:r w:rsidR="000F76A2" w:rsidRPr="003A6BFC">
              <w:rPr>
                <w:color w:val="002060"/>
                <w:sz w:val="22"/>
                <w:szCs w:val="22"/>
              </w:rPr>
              <w:t xml:space="preserve"> MVC ASP.NET</w:t>
            </w:r>
            <w:r w:rsidR="00525C3B" w:rsidRPr="003A6BFC">
              <w:rPr>
                <w:color w:val="002060"/>
                <w:sz w:val="22"/>
                <w:szCs w:val="22"/>
              </w:rPr>
              <w:t xml:space="preserve">, MVC </w:t>
            </w:r>
            <w:r w:rsidR="008778F7" w:rsidRPr="003A6BFC">
              <w:rPr>
                <w:color w:val="002060"/>
                <w:sz w:val="22"/>
                <w:szCs w:val="22"/>
              </w:rPr>
              <w:t xml:space="preserve"> WEB </w:t>
            </w:r>
            <w:r w:rsidR="00525C3B" w:rsidRPr="003A6BFC">
              <w:rPr>
                <w:color w:val="002060"/>
                <w:sz w:val="22"/>
                <w:szCs w:val="22"/>
              </w:rPr>
              <w:t>API</w:t>
            </w:r>
          </w:p>
          <w:p w14:paraId="30E0FC94" w14:textId="57C0CE20" w:rsidR="00C53655" w:rsidRPr="003A6BFC" w:rsidRDefault="00C53655" w:rsidP="00763A07">
            <w:pPr>
              <w:pStyle w:val="ResumeText"/>
              <w:rPr>
                <w:color w:val="002060"/>
                <w:sz w:val="22"/>
                <w:szCs w:val="22"/>
              </w:rPr>
            </w:pPr>
            <w:r w:rsidRPr="000D3258">
              <w:rPr>
                <w:b/>
                <w:color w:val="0070C0"/>
                <w:sz w:val="24"/>
                <w:szCs w:val="22"/>
                <w:highlight w:val="yellow"/>
              </w:rPr>
              <w:t>Web</w:t>
            </w:r>
            <w:r w:rsidR="00ED54E4" w:rsidRPr="000D3258">
              <w:rPr>
                <w:b/>
                <w:color w:val="0070C0"/>
                <w:sz w:val="24"/>
                <w:szCs w:val="22"/>
                <w:highlight w:val="yellow"/>
              </w:rPr>
              <w:t>site</w:t>
            </w:r>
            <w:r w:rsidRPr="000D3258">
              <w:rPr>
                <w:b/>
                <w:color w:val="0070C0"/>
                <w:sz w:val="24"/>
                <w:szCs w:val="22"/>
                <w:highlight w:val="yellow"/>
              </w:rPr>
              <w:t xml:space="preserve"> Design</w:t>
            </w:r>
            <w:r w:rsidRPr="003A6BFC">
              <w:rPr>
                <w:b/>
                <w:color w:val="002060"/>
                <w:sz w:val="22"/>
                <w:szCs w:val="22"/>
              </w:rPr>
              <w:t>-</w:t>
            </w:r>
            <w:r w:rsidRPr="003A6BFC">
              <w:rPr>
                <w:color w:val="002060"/>
                <w:sz w:val="22"/>
                <w:szCs w:val="22"/>
              </w:rPr>
              <w:t xml:space="preserve"> PHOTOSHOPE, CASEDADING SHTYLE SHEET(CSS3)</w:t>
            </w:r>
            <w:r w:rsidR="00ED54E4" w:rsidRPr="003A6BFC">
              <w:rPr>
                <w:color w:val="002060"/>
                <w:sz w:val="22"/>
                <w:szCs w:val="22"/>
              </w:rPr>
              <w:t>, BOOTSTRAP-5</w:t>
            </w:r>
            <w:r w:rsidR="00CF0185" w:rsidRPr="003A6BFC">
              <w:rPr>
                <w:color w:val="002060"/>
                <w:sz w:val="22"/>
                <w:szCs w:val="22"/>
              </w:rPr>
              <w:t>, JAVA SCRIPT ,JQUERY</w:t>
            </w:r>
            <w:r w:rsidR="00755A97">
              <w:rPr>
                <w:color w:val="002060"/>
                <w:sz w:val="22"/>
                <w:szCs w:val="22"/>
              </w:rPr>
              <w:t xml:space="preserve"> </w:t>
            </w:r>
            <w:bookmarkStart w:id="0" w:name="_GoBack"/>
            <w:bookmarkEnd w:id="0"/>
            <w:r w:rsidR="00E91C42">
              <w:rPr>
                <w:color w:val="002060"/>
                <w:sz w:val="22"/>
                <w:szCs w:val="22"/>
              </w:rPr>
              <w:t>,</w:t>
            </w:r>
            <w:r w:rsidR="00755A97">
              <w:rPr>
                <w:color w:val="002060"/>
                <w:sz w:val="22"/>
                <w:szCs w:val="22"/>
              </w:rPr>
              <w:t xml:space="preserve"> </w:t>
            </w:r>
            <w:r w:rsidR="00E91C42">
              <w:rPr>
                <w:color w:val="002060"/>
                <w:sz w:val="22"/>
                <w:szCs w:val="22"/>
              </w:rPr>
              <w:t>HTML-5</w:t>
            </w:r>
          </w:p>
          <w:p w14:paraId="3062A3D9" w14:textId="2EB016E2" w:rsidR="00057054" w:rsidRPr="003A6BFC" w:rsidRDefault="00BC1A93" w:rsidP="00763A07">
            <w:pPr>
              <w:pStyle w:val="ResumeText"/>
              <w:rPr>
                <w:color w:val="002060"/>
                <w:sz w:val="22"/>
                <w:szCs w:val="22"/>
              </w:rPr>
            </w:pPr>
            <w:r w:rsidRPr="006A44D0">
              <w:rPr>
                <w:b/>
                <w:color w:val="0070C0"/>
                <w:sz w:val="24"/>
                <w:szCs w:val="22"/>
                <w:highlight w:val="yellow"/>
              </w:rPr>
              <w:t>Frameworks</w:t>
            </w:r>
            <w:r w:rsidRPr="003A6BFC">
              <w:rPr>
                <w:b/>
                <w:color w:val="002060"/>
                <w:sz w:val="22"/>
                <w:szCs w:val="22"/>
              </w:rPr>
              <w:t>:</w:t>
            </w:r>
            <w:r w:rsidR="00330609" w:rsidRPr="003A6BFC">
              <w:rPr>
                <w:b/>
                <w:color w:val="002060"/>
                <w:sz w:val="22"/>
                <w:szCs w:val="22"/>
              </w:rPr>
              <w:t xml:space="preserve"> </w:t>
            </w:r>
            <w:r w:rsidR="00921531" w:rsidRPr="003A6BFC">
              <w:rPr>
                <w:color w:val="002060"/>
                <w:sz w:val="22"/>
                <w:szCs w:val="22"/>
              </w:rPr>
              <w:t>DOTNET FRAMEWORK</w:t>
            </w:r>
            <w:r w:rsidR="0080064D" w:rsidRPr="003A6BFC">
              <w:rPr>
                <w:color w:val="002060"/>
                <w:sz w:val="22"/>
                <w:szCs w:val="22"/>
              </w:rPr>
              <w:t xml:space="preserve"> 4.8</w:t>
            </w:r>
          </w:p>
          <w:p w14:paraId="53348CAE" w14:textId="089328BE" w:rsidR="003E2B0C" w:rsidRPr="003A6BFC" w:rsidRDefault="003E2B0C" w:rsidP="00763A07">
            <w:pPr>
              <w:pStyle w:val="ResumeText"/>
              <w:rPr>
                <w:b/>
                <w:color w:val="002060"/>
                <w:sz w:val="22"/>
                <w:szCs w:val="22"/>
              </w:rPr>
            </w:pPr>
            <w:r w:rsidRPr="006A44D0">
              <w:rPr>
                <w:b/>
                <w:color w:val="0070C0"/>
                <w:sz w:val="24"/>
                <w:szCs w:val="22"/>
                <w:highlight w:val="yellow"/>
              </w:rPr>
              <w:t>Databases</w:t>
            </w:r>
            <w:r w:rsidRPr="003A6BFC">
              <w:rPr>
                <w:b/>
                <w:color w:val="002060"/>
                <w:sz w:val="22"/>
                <w:szCs w:val="22"/>
              </w:rPr>
              <w:t xml:space="preserve">: </w:t>
            </w:r>
            <w:r w:rsidR="00FE31F8" w:rsidRPr="003A6BFC">
              <w:rPr>
                <w:color w:val="002060"/>
                <w:sz w:val="22"/>
                <w:szCs w:val="22"/>
              </w:rPr>
              <w:t>SQL</w:t>
            </w:r>
            <w:r w:rsidR="004D3E40" w:rsidRPr="003A6BFC">
              <w:rPr>
                <w:color w:val="002060"/>
                <w:sz w:val="22"/>
                <w:szCs w:val="22"/>
              </w:rPr>
              <w:t xml:space="preserve">-Server </w:t>
            </w:r>
            <w:r w:rsidR="00C53655" w:rsidRPr="003A6BFC">
              <w:rPr>
                <w:color w:val="002060"/>
                <w:sz w:val="22"/>
                <w:szCs w:val="22"/>
              </w:rPr>
              <w:t>(2008/2012/2014/2019),</w:t>
            </w:r>
            <w:r w:rsidR="00C53655" w:rsidRPr="003A6BFC">
              <w:rPr>
                <w:color w:val="002060"/>
              </w:rPr>
              <w:t xml:space="preserve"> </w:t>
            </w:r>
            <w:r w:rsidR="00A83119">
              <w:rPr>
                <w:color w:val="002060"/>
                <w:sz w:val="22"/>
                <w:szCs w:val="22"/>
              </w:rPr>
              <w:t>POSTGRESQL</w:t>
            </w:r>
          </w:p>
          <w:p w14:paraId="2205C8AD" w14:textId="77777777" w:rsidR="009D654F" w:rsidRPr="003A6BFC" w:rsidRDefault="00FE31F8" w:rsidP="00763A07">
            <w:pPr>
              <w:pStyle w:val="ResumeText"/>
              <w:rPr>
                <w:color w:val="002060"/>
                <w:sz w:val="22"/>
                <w:szCs w:val="22"/>
              </w:rPr>
            </w:pPr>
            <w:r w:rsidRPr="006A44D0">
              <w:rPr>
                <w:b/>
                <w:color w:val="0070C0"/>
                <w:sz w:val="22"/>
                <w:szCs w:val="22"/>
                <w:highlight w:val="yellow"/>
              </w:rPr>
              <w:t>Platforms</w:t>
            </w:r>
            <w:r w:rsidRPr="006A44D0">
              <w:rPr>
                <w:b/>
                <w:color w:val="002060"/>
                <w:sz w:val="22"/>
                <w:szCs w:val="22"/>
                <w:highlight w:val="yellow"/>
              </w:rPr>
              <w:t>:</w:t>
            </w:r>
            <w:r w:rsidRPr="003A6BFC">
              <w:rPr>
                <w:color w:val="002060"/>
                <w:sz w:val="22"/>
                <w:szCs w:val="22"/>
              </w:rPr>
              <w:t xml:space="preserve"> WINDOWS</w:t>
            </w:r>
            <w:r w:rsidR="009D654F" w:rsidRPr="003A6BFC">
              <w:rPr>
                <w:color w:val="002060"/>
                <w:sz w:val="22"/>
                <w:szCs w:val="22"/>
              </w:rPr>
              <w:t xml:space="preserve"> 98, 2000, XP, WIN 7, </w:t>
            </w:r>
            <w:r w:rsidR="00BC1A93" w:rsidRPr="003A6BFC">
              <w:rPr>
                <w:color w:val="002060"/>
                <w:sz w:val="22"/>
                <w:szCs w:val="22"/>
              </w:rPr>
              <w:t>MS-DOS, UNIX</w:t>
            </w:r>
            <w:r w:rsidR="00EF7CFA" w:rsidRPr="003A6BFC">
              <w:rPr>
                <w:color w:val="002060"/>
                <w:sz w:val="22"/>
                <w:szCs w:val="22"/>
              </w:rPr>
              <w:t>.</w:t>
            </w:r>
          </w:p>
          <w:p w14:paraId="52F06A0A" w14:textId="1DC00960" w:rsidR="00B02866" w:rsidRPr="003A6BFC" w:rsidRDefault="00765B3A" w:rsidP="00763A07">
            <w:pPr>
              <w:pStyle w:val="ResumeText"/>
              <w:rPr>
                <w:color w:val="002060"/>
                <w:sz w:val="22"/>
                <w:szCs w:val="22"/>
              </w:rPr>
            </w:pPr>
            <w:r w:rsidRPr="006A44D0">
              <w:rPr>
                <w:b/>
                <w:color w:val="0070C0"/>
                <w:sz w:val="22"/>
                <w:szCs w:val="22"/>
                <w:highlight w:val="yellow"/>
              </w:rPr>
              <w:t>HARDWARE:</w:t>
            </w:r>
            <w:r w:rsidR="00B02866" w:rsidRPr="003A6BFC">
              <w:rPr>
                <w:b/>
                <w:color w:val="002060"/>
                <w:sz w:val="22"/>
                <w:szCs w:val="22"/>
              </w:rPr>
              <w:t xml:space="preserve"> -</w:t>
            </w:r>
            <w:r w:rsidR="00B02866" w:rsidRPr="003A6BFC">
              <w:rPr>
                <w:color w:val="002060"/>
                <w:sz w:val="22"/>
                <w:szCs w:val="22"/>
              </w:rPr>
              <w:t>INSTALLATION (WIN 98, WIN XP, WIN VISTA</w:t>
            </w:r>
            <w:r w:rsidRPr="003A6BFC">
              <w:rPr>
                <w:color w:val="002060"/>
                <w:sz w:val="22"/>
                <w:szCs w:val="22"/>
              </w:rPr>
              <w:t>, WINDOWS</w:t>
            </w:r>
            <w:r w:rsidR="00B02866" w:rsidRPr="003A6BFC">
              <w:rPr>
                <w:color w:val="002060"/>
                <w:sz w:val="22"/>
                <w:szCs w:val="22"/>
              </w:rPr>
              <w:t xml:space="preserve"> </w:t>
            </w:r>
            <w:r w:rsidR="00D9445E">
              <w:rPr>
                <w:color w:val="002060"/>
                <w:sz w:val="22"/>
                <w:szCs w:val="22"/>
              </w:rPr>
              <w:t>-</w:t>
            </w:r>
            <w:r w:rsidR="00B02866" w:rsidRPr="003A6BFC">
              <w:rPr>
                <w:color w:val="002060"/>
                <w:sz w:val="22"/>
                <w:szCs w:val="22"/>
              </w:rPr>
              <w:t>7</w:t>
            </w:r>
            <w:r w:rsidR="00D9445E">
              <w:rPr>
                <w:color w:val="002060"/>
                <w:sz w:val="22"/>
                <w:szCs w:val="22"/>
              </w:rPr>
              <w:t xml:space="preserve">, </w:t>
            </w:r>
            <w:r w:rsidR="00D9445E" w:rsidRPr="003A6BFC">
              <w:rPr>
                <w:color w:val="002060"/>
                <w:sz w:val="22"/>
                <w:szCs w:val="22"/>
              </w:rPr>
              <w:t xml:space="preserve">WINDOWS </w:t>
            </w:r>
            <w:r w:rsidR="00D9445E">
              <w:rPr>
                <w:color w:val="002060"/>
                <w:sz w:val="22"/>
                <w:szCs w:val="22"/>
              </w:rPr>
              <w:t>-11</w:t>
            </w:r>
            <w:r w:rsidR="00B02866" w:rsidRPr="003A6BFC">
              <w:rPr>
                <w:color w:val="002060"/>
                <w:sz w:val="22"/>
                <w:szCs w:val="22"/>
              </w:rPr>
              <w:t>), ASSEMBLING COMPUTER, NETWORKING</w:t>
            </w:r>
            <w:r w:rsidRPr="003A6BFC">
              <w:rPr>
                <w:color w:val="002060"/>
                <w:sz w:val="22"/>
                <w:szCs w:val="22"/>
              </w:rPr>
              <w:t>, TROUBLESHOOTING.</w:t>
            </w:r>
          </w:p>
          <w:p w14:paraId="6C20EFA0" w14:textId="77777777" w:rsidR="00EB48FB" w:rsidRPr="003A6BFC" w:rsidRDefault="00B02866" w:rsidP="00763A07">
            <w:pPr>
              <w:pStyle w:val="ResumeText"/>
              <w:rPr>
                <w:color w:val="002060"/>
                <w:sz w:val="22"/>
                <w:szCs w:val="22"/>
              </w:rPr>
            </w:pPr>
            <w:r w:rsidRPr="006A44D0">
              <w:rPr>
                <w:b/>
                <w:color w:val="0070C0"/>
                <w:sz w:val="22"/>
                <w:szCs w:val="22"/>
                <w:highlight w:val="yellow"/>
                <w:u w:val="single"/>
              </w:rPr>
              <w:t>MS-</w:t>
            </w:r>
            <w:r w:rsidR="00CF4BDF" w:rsidRPr="006A44D0">
              <w:rPr>
                <w:b/>
                <w:color w:val="0070C0"/>
                <w:sz w:val="22"/>
                <w:szCs w:val="22"/>
                <w:highlight w:val="yellow"/>
                <w:u w:val="single"/>
              </w:rPr>
              <w:t>OFFICE</w:t>
            </w:r>
            <w:r w:rsidR="00CF4BDF" w:rsidRPr="003A6BFC">
              <w:rPr>
                <w:b/>
                <w:color w:val="002060"/>
                <w:sz w:val="22"/>
                <w:szCs w:val="22"/>
              </w:rPr>
              <w:t>: -</w:t>
            </w:r>
            <w:r w:rsidRPr="003A6BFC">
              <w:rPr>
                <w:color w:val="002060"/>
                <w:sz w:val="22"/>
                <w:szCs w:val="22"/>
              </w:rPr>
              <w:t>MS-WORD, MS-EXCEL, MS-POWERPOINT, MS-ACCESS</w:t>
            </w:r>
            <w:r w:rsidR="00E64CC9" w:rsidRPr="003A6BFC">
              <w:rPr>
                <w:color w:val="002060"/>
                <w:sz w:val="22"/>
                <w:szCs w:val="22"/>
              </w:rPr>
              <w:t>.</w:t>
            </w:r>
          </w:p>
        </w:tc>
      </w:tr>
      <w:tr w:rsidR="00EB48FB" w14:paraId="102F7F89" w14:textId="77777777" w:rsidTr="00F91BA3">
        <w:trPr>
          <w:gridAfter w:val="2"/>
          <w:wAfter w:w="15658" w:type="dxa"/>
        </w:trPr>
        <w:tc>
          <w:tcPr>
            <w:tcW w:w="2393" w:type="dxa"/>
          </w:tcPr>
          <w:p w14:paraId="79ED788A" w14:textId="77777777" w:rsidR="00EB48FB" w:rsidRPr="0096266C" w:rsidRDefault="00A815A0" w:rsidP="007A08E4">
            <w:pPr>
              <w:pStyle w:val="Heading1"/>
              <w:jc w:val="left"/>
              <w:rPr>
                <w:b/>
              </w:rPr>
            </w:pPr>
            <w:r w:rsidRPr="0096266C">
              <w:rPr>
                <w:b/>
              </w:rPr>
              <w:t>project</w:t>
            </w:r>
            <w:r w:rsidR="002961A8">
              <w:rPr>
                <w:b/>
              </w:rPr>
              <w:t>s</w:t>
            </w:r>
          </w:p>
        </w:tc>
        <w:tc>
          <w:tcPr>
            <w:tcW w:w="20" w:type="dxa"/>
          </w:tcPr>
          <w:p w14:paraId="26363361" w14:textId="77777777" w:rsidR="00EB48FB" w:rsidRDefault="00EB48FB" w:rsidP="00EB48FB"/>
        </w:tc>
        <w:tc>
          <w:tcPr>
            <w:tcW w:w="7829" w:type="dxa"/>
          </w:tcPr>
          <w:p w14:paraId="418DE443" w14:textId="77777777" w:rsidR="00164DDD" w:rsidRPr="009E572D" w:rsidRDefault="00164DDD" w:rsidP="00164DDD">
            <w:pPr>
              <w:pStyle w:val="Heading3"/>
              <w:shd w:val="clear" w:color="auto" w:fill="F0F8FF"/>
              <w:rPr>
                <w:rFonts w:asciiTheme="minorHAnsi" w:eastAsiaTheme="minorHAnsi" w:hAnsiTheme="minorHAnsi" w:cstheme="minorBidi"/>
                <w:bCs w:val="0"/>
                <w:color w:val="595959" w:themeColor="text1" w:themeTint="A6"/>
              </w:rPr>
            </w:pPr>
            <w:r w:rsidRPr="003B5C43">
              <w:rPr>
                <w:rFonts w:asciiTheme="minorHAnsi" w:eastAsiaTheme="minorHAnsi" w:hAnsiTheme="minorHAnsi" w:cstheme="minorBidi"/>
                <w:bCs w:val="0"/>
                <w:color w:val="595959" w:themeColor="text1" w:themeTint="A6"/>
                <w:highlight w:val="yellow"/>
              </w:rPr>
              <w:t xml:space="preserve">SCHOLARSHIP PORTAL (Rajasthan) </w:t>
            </w:r>
            <w:r w:rsidRPr="003B5C43">
              <w:rPr>
                <w:highlight w:val="yellow"/>
              </w:rPr>
              <w:t>(Live Project)</w:t>
            </w:r>
          </w:p>
          <w:p w14:paraId="7B7AB87A" w14:textId="77777777" w:rsidR="00164DDD" w:rsidRPr="005C6AE6" w:rsidRDefault="00A07357" w:rsidP="00164DDD">
            <w:pPr>
              <w:pStyle w:val="ResumeText"/>
              <w:rPr>
                <w:rStyle w:val="Hyperlink"/>
                <w:b/>
              </w:rPr>
            </w:pPr>
            <w:hyperlink r:id="rId12" w:history="1">
              <w:r w:rsidR="00164DDD" w:rsidRPr="005C6AE6">
                <w:rPr>
                  <w:rStyle w:val="Hyperlink"/>
                  <w:b/>
                </w:rPr>
                <w:t>Url:-</w:t>
              </w:r>
            </w:hyperlink>
            <w:r w:rsidR="00164DDD" w:rsidRPr="005C6AE6">
              <w:rPr>
                <w:b/>
                <w:u w:val="single"/>
              </w:rPr>
              <w:t xml:space="preserve"> </w:t>
            </w:r>
            <w:r w:rsidR="00164DDD" w:rsidRPr="00EE2B70">
              <w:rPr>
                <w:b/>
                <w:u w:val="single"/>
              </w:rPr>
              <w:t>https://sjmsnew.rajasthan.gov.in/scholarship/Index.aspx</w:t>
            </w:r>
          </w:p>
          <w:p w14:paraId="2E040DDE" w14:textId="77777777" w:rsidR="00164DDD" w:rsidRDefault="00164DDD" w:rsidP="00164DDD">
            <w:pPr>
              <w:pStyle w:val="ResumeText"/>
              <w:rPr>
                <w:b/>
              </w:rPr>
            </w:pPr>
            <w:r>
              <w:rPr>
                <w:b/>
              </w:rPr>
              <w:t>Team-Size: 3</w:t>
            </w:r>
          </w:p>
          <w:p w14:paraId="6C94C6B3" w14:textId="77777777" w:rsidR="00164DDD" w:rsidRPr="005D283B" w:rsidRDefault="00164DDD" w:rsidP="00164DDD">
            <w:pPr>
              <w:pStyle w:val="ResumeText"/>
              <w:jc w:val="both"/>
              <w:rPr>
                <w:sz w:val="22"/>
                <w:szCs w:val="22"/>
              </w:rPr>
            </w:pPr>
            <w:r w:rsidRPr="005D283B">
              <w:rPr>
                <w:b/>
                <w:sz w:val="22"/>
                <w:szCs w:val="22"/>
              </w:rPr>
              <w:t>Environment: web</w:t>
            </w:r>
            <w:r>
              <w:rPr>
                <w:sz w:val="22"/>
                <w:szCs w:val="22"/>
              </w:rPr>
              <w:t xml:space="preserve"> base(asp.net) SQL Server 2019</w:t>
            </w:r>
          </w:p>
          <w:p w14:paraId="2297C50E" w14:textId="769D2F82" w:rsidR="00164DDD" w:rsidRPr="002932B8" w:rsidRDefault="00164DDD" w:rsidP="00164DDD">
            <w:pPr>
              <w:pStyle w:val="ResumeText"/>
              <w:rPr>
                <w:sz w:val="22"/>
                <w:szCs w:val="22"/>
              </w:rPr>
            </w:pPr>
            <w:r w:rsidRPr="005D283B">
              <w:rPr>
                <w:b/>
                <w:sz w:val="22"/>
                <w:szCs w:val="22"/>
              </w:rPr>
              <w:t>Frameworks: C#</w:t>
            </w:r>
            <w:r w:rsidR="006F61C2">
              <w:rPr>
                <w:sz w:val="22"/>
                <w:szCs w:val="22"/>
              </w:rPr>
              <w:t>DOTNET -4.8</w:t>
            </w:r>
          </w:p>
          <w:p w14:paraId="61DD0FD6" w14:textId="764810B4" w:rsidR="00164DDD" w:rsidRPr="00C26CE6" w:rsidRDefault="00164DDD" w:rsidP="00C26CE6">
            <w:pPr>
              <w:pStyle w:val="Heading1"/>
              <w:jc w:val="left"/>
              <w:rPr>
                <w:rFonts w:ascii="Verdana" w:hAnsi="Verdana"/>
                <w:b/>
                <w:color w:val="auto"/>
                <w:sz w:val="18"/>
                <w:szCs w:val="16"/>
              </w:rPr>
            </w:pPr>
            <w:r w:rsidRPr="00247AF9">
              <w:rPr>
                <w:rFonts w:ascii="Verdana" w:hAnsi="Verdana"/>
                <w:b/>
                <w:sz w:val="18"/>
                <w:szCs w:val="16"/>
              </w:rPr>
              <w:t>Roles &amp;RESPONSIBILITIES: SOFTWARE</w:t>
            </w:r>
            <w:r>
              <w:rPr>
                <w:rFonts w:ascii="Verdana" w:hAnsi="Verdana"/>
                <w:b/>
                <w:color w:val="auto"/>
                <w:sz w:val="18"/>
                <w:szCs w:val="16"/>
              </w:rPr>
              <w:t xml:space="preserve"> deveploer</w:t>
            </w:r>
          </w:p>
          <w:p w14:paraId="78B56373" w14:textId="77777777" w:rsidR="00164DDD" w:rsidRDefault="00164DDD" w:rsidP="00911698">
            <w:pPr>
              <w:pStyle w:val="ResumeText"/>
              <w:rPr>
                <w:b/>
              </w:rPr>
            </w:pPr>
          </w:p>
          <w:p w14:paraId="56DA4FAD" w14:textId="7240F6F0" w:rsidR="00247AF9" w:rsidRPr="00247AF9" w:rsidRDefault="00247AF9" w:rsidP="003D4062">
            <w:pPr>
              <w:pStyle w:val="Heading1"/>
              <w:jc w:val="left"/>
              <w:rPr>
                <w:rFonts w:ascii="Verdana" w:hAnsi="Verdana"/>
                <w:b/>
                <w:sz w:val="16"/>
                <w:szCs w:val="16"/>
              </w:rPr>
            </w:pPr>
          </w:p>
        </w:tc>
      </w:tr>
      <w:tr w:rsidR="00F91BA3" w14:paraId="0E997BA1" w14:textId="77777777" w:rsidTr="00F91BA3">
        <w:trPr>
          <w:gridAfter w:val="2"/>
          <w:wAfter w:w="15658" w:type="dxa"/>
        </w:trPr>
        <w:tc>
          <w:tcPr>
            <w:tcW w:w="2393" w:type="dxa"/>
          </w:tcPr>
          <w:p w14:paraId="093C5C87" w14:textId="77777777" w:rsidR="00F91BA3" w:rsidRPr="0096266C" w:rsidRDefault="00F91BA3" w:rsidP="005C5B7A">
            <w:pPr>
              <w:pStyle w:val="Heading1"/>
              <w:jc w:val="left"/>
              <w:rPr>
                <w:b/>
              </w:rPr>
            </w:pPr>
            <w:r w:rsidRPr="0096266C">
              <w:rPr>
                <w:b/>
              </w:rPr>
              <w:lastRenderedPageBreak/>
              <w:t>project</w:t>
            </w:r>
            <w:r>
              <w:rPr>
                <w:b/>
              </w:rPr>
              <w:t>s</w:t>
            </w:r>
          </w:p>
        </w:tc>
        <w:tc>
          <w:tcPr>
            <w:tcW w:w="20" w:type="dxa"/>
          </w:tcPr>
          <w:p w14:paraId="6BB64B88" w14:textId="77777777" w:rsidR="00F91BA3" w:rsidRDefault="00F91BA3" w:rsidP="005C5B7A"/>
        </w:tc>
        <w:tc>
          <w:tcPr>
            <w:tcW w:w="7829" w:type="dxa"/>
          </w:tcPr>
          <w:p w14:paraId="1C5DC109" w14:textId="77777777" w:rsidR="009F2A90" w:rsidRPr="009E572D" w:rsidRDefault="009F2A90" w:rsidP="009F2A90">
            <w:pPr>
              <w:pStyle w:val="Heading3"/>
              <w:shd w:val="clear" w:color="auto" w:fill="F0F8FF"/>
              <w:rPr>
                <w:rFonts w:asciiTheme="minorHAnsi" w:eastAsiaTheme="minorHAnsi" w:hAnsiTheme="minorHAnsi" w:cstheme="minorBidi"/>
                <w:bCs w:val="0"/>
                <w:color w:val="595959" w:themeColor="text1" w:themeTint="A6"/>
              </w:rPr>
            </w:pPr>
            <w:r w:rsidRPr="003C61AC">
              <w:rPr>
                <w:rFonts w:asciiTheme="minorHAnsi" w:eastAsiaTheme="minorHAnsi" w:hAnsiTheme="minorHAnsi" w:cstheme="minorBidi"/>
                <w:bCs w:val="0"/>
                <w:color w:val="595959" w:themeColor="text1" w:themeTint="A6"/>
                <w:highlight w:val="yellow"/>
              </w:rPr>
              <w:t xml:space="preserve">SWAGATAM e-VISIT APPLICATION (Ministry of HOME Affairs) (New Delhi) </w:t>
            </w:r>
            <w:r w:rsidRPr="003C61AC">
              <w:rPr>
                <w:highlight w:val="yellow"/>
              </w:rPr>
              <w:t>(Live Project)</w:t>
            </w:r>
          </w:p>
          <w:p w14:paraId="53C349D0" w14:textId="77777777" w:rsidR="009F2A90" w:rsidRDefault="00A07357" w:rsidP="009F2A90">
            <w:pPr>
              <w:pStyle w:val="ResumeText"/>
              <w:rPr>
                <w:rStyle w:val="Hyperlink"/>
                <w:b/>
              </w:rPr>
            </w:pPr>
            <w:hyperlink r:id="rId13" w:history="1">
              <w:r w:rsidR="009F2A90" w:rsidRPr="00E174F6">
                <w:rPr>
                  <w:rStyle w:val="Hyperlink"/>
                  <w:b/>
                </w:rPr>
                <w:t>Url:-</w:t>
              </w:r>
            </w:hyperlink>
            <w:r w:rsidR="009F2A90">
              <w:t xml:space="preserve"> </w:t>
            </w:r>
            <w:r w:rsidR="009F2A90" w:rsidRPr="00AD1C2C">
              <w:rPr>
                <w:rStyle w:val="Hyperlink"/>
                <w:b/>
              </w:rPr>
              <w:t>https://swagatam.gov.in/public/Index.aspx</w:t>
            </w:r>
          </w:p>
          <w:p w14:paraId="05F39EB6" w14:textId="77777777" w:rsidR="009F2A90" w:rsidRDefault="009F2A90" w:rsidP="009F2A90">
            <w:pPr>
              <w:pStyle w:val="ResumeText"/>
              <w:rPr>
                <w:b/>
              </w:rPr>
            </w:pPr>
            <w:r>
              <w:rPr>
                <w:b/>
              </w:rPr>
              <w:t>Team-Size: 4</w:t>
            </w:r>
          </w:p>
          <w:p w14:paraId="6E1C600A" w14:textId="77777777" w:rsidR="009F2A90" w:rsidRPr="005D283B" w:rsidRDefault="009F2A90" w:rsidP="009F2A90">
            <w:pPr>
              <w:pStyle w:val="ResumeText"/>
              <w:jc w:val="both"/>
              <w:rPr>
                <w:sz w:val="22"/>
                <w:szCs w:val="22"/>
              </w:rPr>
            </w:pPr>
            <w:r w:rsidRPr="005D283B">
              <w:rPr>
                <w:b/>
                <w:sz w:val="22"/>
                <w:szCs w:val="22"/>
              </w:rPr>
              <w:t>Environment: web</w:t>
            </w:r>
            <w:r>
              <w:rPr>
                <w:sz w:val="22"/>
                <w:szCs w:val="22"/>
              </w:rPr>
              <w:t xml:space="preserve"> base(asp.net) SQL Server 2019</w:t>
            </w:r>
          </w:p>
          <w:p w14:paraId="519D5B1D" w14:textId="2906CC42" w:rsidR="009F2A90" w:rsidRPr="002932B8" w:rsidRDefault="009F2A90" w:rsidP="009F2A90">
            <w:pPr>
              <w:pStyle w:val="ResumeText"/>
              <w:rPr>
                <w:sz w:val="22"/>
                <w:szCs w:val="22"/>
              </w:rPr>
            </w:pPr>
            <w:r w:rsidRPr="005D283B">
              <w:rPr>
                <w:b/>
                <w:sz w:val="22"/>
                <w:szCs w:val="22"/>
              </w:rPr>
              <w:t>Frameworks: C#</w:t>
            </w:r>
            <w:r w:rsidR="004F3BC1">
              <w:rPr>
                <w:sz w:val="22"/>
                <w:szCs w:val="22"/>
              </w:rPr>
              <w:t>DOTNET -4.8</w:t>
            </w:r>
          </w:p>
          <w:p w14:paraId="46C2059A" w14:textId="0F8BCCF7" w:rsidR="009F2A90" w:rsidRPr="007A1AEC" w:rsidRDefault="009F2A90" w:rsidP="007A1AEC">
            <w:pPr>
              <w:pStyle w:val="Heading1"/>
              <w:jc w:val="left"/>
              <w:rPr>
                <w:rFonts w:ascii="Verdana" w:hAnsi="Verdana"/>
                <w:b/>
                <w:color w:val="auto"/>
                <w:sz w:val="18"/>
                <w:szCs w:val="16"/>
              </w:rPr>
            </w:pPr>
            <w:r w:rsidRPr="00247AF9">
              <w:rPr>
                <w:rFonts w:ascii="Verdana" w:hAnsi="Verdana"/>
                <w:b/>
                <w:sz w:val="18"/>
                <w:szCs w:val="16"/>
              </w:rPr>
              <w:t>Roles &amp;RESPONSIBILITIES: SOFTWARE</w:t>
            </w:r>
            <w:r>
              <w:rPr>
                <w:rFonts w:ascii="Verdana" w:hAnsi="Verdana"/>
                <w:b/>
                <w:color w:val="auto"/>
                <w:sz w:val="18"/>
                <w:szCs w:val="16"/>
              </w:rPr>
              <w:t xml:space="preserve"> deveploer &amp; SUPPORT</w:t>
            </w:r>
          </w:p>
          <w:p w14:paraId="40595C8B" w14:textId="77777777" w:rsidR="00164DDD" w:rsidRPr="00911698" w:rsidRDefault="00164DDD" w:rsidP="00164DDD">
            <w:pPr>
              <w:pStyle w:val="ResumeText"/>
              <w:rPr>
                <w:b/>
              </w:rPr>
            </w:pPr>
            <w:r w:rsidRPr="003B5C43">
              <w:rPr>
                <w:b/>
                <w:highlight w:val="yellow"/>
              </w:rPr>
              <w:t>BIHAR ANIMAL SCIENCE UNIVERSITY (PATNA) (Live Project)</w:t>
            </w:r>
          </w:p>
          <w:p w14:paraId="3F401757" w14:textId="77777777" w:rsidR="00164DDD" w:rsidRDefault="00164DDD" w:rsidP="00164DDD">
            <w:pPr>
              <w:pStyle w:val="ResumeText"/>
              <w:numPr>
                <w:ilvl w:val="0"/>
                <w:numId w:val="24"/>
              </w:numPr>
              <w:rPr>
                <w:b/>
              </w:rPr>
            </w:pPr>
            <w:r w:rsidRPr="00911698">
              <w:rPr>
                <w:b/>
              </w:rPr>
              <w:t>Academic Management System</w:t>
            </w:r>
          </w:p>
          <w:p w14:paraId="18CC2C17" w14:textId="77777777" w:rsidR="00164DDD" w:rsidRDefault="00164DDD" w:rsidP="00164DDD">
            <w:pPr>
              <w:pStyle w:val="ResumeText"/>
              <w:numPr>
                <w:ilvl w:val="0"/>
                <w:numId w:val="24"/>
              </w:numPr>
              <w:rPr>
                <w:b/>
              </w:rPr>
            </w:pPr>
            <w:r>
              <w:rPr>
                <w:b/>
              </w:rPr>
              <w:t xml:space="preserve">Payroll </w:t>
            </w:r>
            <w:r w:rsidRPr="00911698">
              <w:rPr>
                <w:b/>
              </w:rPr>
              <w:t>Management System</w:t>
            </w:r>
          </w:p>
          <w:p w14:paraId="6BC42CC5" w14:textId="77777777" w:rsidR="00164DDD" w:rsidRDefault="00164DDD" w:rsidP="00164DDD">
            <w:pPr>
              <w:pStyle w:val="ResumeText"/>
              <w:numPr>
                <w:ilvl w:val="0"/>
                <w:numId w:val="24"/>
              </w:numPr>
              <w:rPr>
                <w:b/>
              </w:rPr>
            </w:pPr>
            <w:r>
              <w:rPr>
                <w:b/>
              </w:rPr>
              <w:t>Pension</w:t>
            </w:r>
            <w:r w:rsidRPr="00911698">
              <w:rPr>
                <w:b/>
              </w:rPr>
              <w:t xml:space="preserve"> Management System</w:t>
            </w:r>
          </w:p>
          <w:p w14:paraId="5FF6672B" w14:textId="77777777" w:rsidR="00164DDD" w:rsidRDefault="00A07357" w:rsidP="00164DDD">
            <w:pPr>
              <w:pStyle w:val="ResumeText"/>
              <w:rPr>
                <w:b/>
              </w:rPr>
            </w:pPr>
            <w:hyperlink r:id="rId14" w:history="1">
              <w:r w:rsidR="00164DDD" w:rsidRPr="00E174F6">
                <w:rPr>
                  <w:rStyle w:val="Hyperlink"/>
                  <w:b/>
                </w:rPr>
                <w:t>Url:-</w:t>
              </w:r>
            </w:hyperlink>
            <w:hyperlink r:id="rId15" w:history="1">
              <w:r w:rsidR="00164DDD" w:rsidRPr="00E174F6">
                <w:rPr>
                  <w:rStyle w:val="Hyperlink"/>
                  <w:b/>
                </w:rPr>
                <w:t>http://1.7.173.72/</w:t>
              </w:r>
            </w:hyperlink>
          </w:p>
          <w:p w14:paraId="0AE0C227" w14:textId="77777777" w:rsidR="00164DDD" w:rsidRDefault="00164DDD" w:rsidP="00164DDD">
            <w:pPr>
              <w:pStyle w:val="ResumeText"/>
              <w:rPr>
                <w:b/>
              </w:rPr>
            </w:pPr>
            <w:r>
              <w:rPr>
                <w:b/>
              </w:rPr>
              <w:t>Team-Size: 2</w:t>
            </w:r>
          </w:p>
          <w:p w14:paraId="6B850A5D" w14:textId="77777777" w:rsidR="00164DDD" w:rsidRPr="005D283B" w:rsidRDefault="00164DDD" w:rsidP="00164DDD">
            <w:pPr>
              <w:pStyle w:val="ResumeText"/>
              <w:jc w:val="both"/>
              <w:rPr>
                <w:sz w:val="22"/>
                <w:szCs w:val="22"/>
              </w:rPr>
            </w:pPr>
            <w:r w:rsidRPr="005D283B">
              <w:rPr>
                <w:b/>
                <w:sz w:val="22"/>
                <w:szCs w:val="22"/>
              </w:rPr>
              <w:t>Environment: web</w:t>
            </w:r>
            <w:r>
              <w:rPr>
                <w:sz w:val="22"/>
                <w:szCs w:val="22"/>
              </w:rPr>
              <w:t xml:space="preserve"> base(asp.net) SQL Server 2012</w:t>
            </w:r>
          </w:p>
          <w:p w14:paraId="69EB7477" w14:textId="77777777" w:rsidR="00164DDD" w:rsidRPr="002932B8" w:rsidRDefault="00164DDD" w:rsidP="00164DDD">
            <w:pPr>
              <w:pStyle w:val="ResumeText"/>
              <w:rPr>
                <w:sz w:val="22"/>
                <w:szCs w:val="22"/>
              </w:rPr>
            </w:pPr>
            <w:r w:rsidRPr="005D283B">
              <w:rPr>
                <w:b/>
                <w:sz w:val="22"/>
                <w:szCs w:val="22"/>
              </w:rPr>
              <w:t>Frameworks: C#</w:t>
            </w:r>
            <w:r w:rsidRPr="005D283B">
              <w:rPr>
                <w:sz w:val="22"/>
                <w:szCs w:val="22"/>
              </w:rPr>
              <w:t>DOTNET -4.0</w:t>
            </w:r>
            <w:r>
              <w:rPr>
                <w:sz w:val="22"/>
                <w:szCs w:val="22"/>
              </w:rPr>
              <w:t>,4.5</w:t>
            </w:r>
          </w:p>
          <w:p w14:paraId="414E57F0" w14:textId="3EE2E88B" w:rsidR="00164DDD" w:rsidRDefault="00164DDD" w:rsidP="00164DDD">
            <w:pPr>
              <w:pStyle w:val="ResumeText"/>
              <w:rPr>
                <w:b/>
              </w:rPr>
            </w:pPr>
            <w:r w:rsidRPr="00247AF9">
              <w:rPr>
                <w:rFonts w:ascii="Verdana" w:hAnsi="Verdana"/>
                <w:b/>
                <w:sz w:val="18"/>
                <w:szCs w:val="16"/>
              </w:rPr>
              <w:t>Roles &amp;</w:t>
            </w:r>
            <w:r w:rsidR="00446300">
              <w:rPr>
                <w:rFonts w:ascii="Verdana" w:hAnsi="Verdana"/>
                <w:b/>
                <w:sz w:val="18"/>
                <w:szCs w:val="16"/>
              </w:rPr>
              <w:t xml:space="preserve"> </w:t>
            </w:r>
            <w:r w:rsidRPr="00247AF9">
              <w:rPr>
                <w:rFonts w:ascii="Verdana" w:hAnsi="Verdana"/>
                <w:b/>
                <w:sz w:val="18"/>
                <w:szCs w:val="16"/>
              </w:rPr>
              <w:t>RESPONSIBILITIES: SOFTWARE</w:t>
            </w:r>
            <w:r>
              <w:rPr>
                <w:rFonts w:ascii="Verdana" w:hAnsi="Verdana"/>
                <w:b/>
                <w:color w:val="auto"/>
                <w:sz w:val="18"/>
                <w:szCs w:val="16"/>
              </w:rPr>
              <w:t xml:space="preserve"> </w:t>
            </w:r>
            <w:r w:rsidR="006E6166">
              <w:rPr>
                <w:rFonts w:ascii="Verdana" w:hAnsi="Verdana"/>
                <w:b/>
                <w:color w:val="auto"/>
                <w:sz w:val="18"/>
                <w:szCs w:val="16"/>
              </w:rPr>
              <w:t>Developer</w:t>
            </w:r>
          </w:p>
          <w:p w14:paraId="75906AAD" w14:textId="77777777" w:rsidR="00164DDD" w:rsidRDefault="00164DDD" w:rsidP="00DE096D">
            <w:pPr>
              <w:pStyle w:val="ResumeText"/>
              <w:rPr>
                <w:b/>
              </w:rPr>
            </w:pPr>
          </w:p>
          <w:p w14:paraId="032F638E" w14:textId="5076295B" w:rsidR="00DE096D" w:rsidRPr="00911698" w:rsidRDefault="00DE096D" w:rsidP="00DE096D">
            <w:pPr>
              <w:pStyle w:val="ResumeText"/>
              <w:rPr>
                <w:b/>
              </w:rPr>
            </w:pPr>
            <w:r w:rsidRPr="003B5C43">
              <w:rPr>
                <w:b/>
                <w:highlight w:val="yellow"/>
              </w:rPr>
              <w:t>NIT DURGAPUR (DURGAPUR) (Live Project)</w:t>
            </w:r>
          </w:p>
          <w:p w14:paraId="4C0AF9A1" w14:textId="77777777" w:rsidR="00DE096D" w:rsidRDefault="00DE096D" w:rsidP="00DE096D">
            <w:pPr>
              <w:pStyle w:val="ResumeText"/>
              <w:numPr>
                <w:ilvl w:val="0"/>
                <w:numId w:val="24"/>
              </w:numPr>
              <w:rPr>
                <w:b/>
              </w:rPr>
            </w:pPr>
            <w:r w:rsidRPr="00911698">
              <w:rPr>
                <w:b/>
              </w:rPr>
              <w:t>Academic Management System</w:t>
            </w:r>
          </w:p>
          <w:p w14:paraId="428E5276" w14:textId="358BD5EC" w:rsidR="00DE096D" w:rsidRDefault="00A07357" w:rsidP="00DE096D">
            <w:pPr>
              <w:pStyle w:val="ResumeText"/>
              <w:rPr>
                <w:b/>
              </w:rPr>
            </w:pPr>
            <w:hyperlink r:id="rId16" w:history="1">
              <w:r w:rsidR="00DE096D" w:rsidRPr="00E174F6">
                <w:rPr>
                  <w:rStyle w:val="Hyperlink"/>
                  <w:b/>
                </w:rPr>
                <w:t>Url:-</w:t>
              </w:r>
            </w:hyperlink>
            <w:r w:rsidR="00DE096D">
              <w:rPr>
                <w:rStyle w:val="Hyperlink"/>
                <w:b/>
              </w:rPr>
              <w:t>Offline</w:t>
            </w:r>
            <w:r w:rsidR="00DE096D">
              <w:rPr>
                <w:b/>
              </w:rPr>
              <w:t xml:space="preserve"> </w:t>
            </w:r>
          </w:p>
          <w:p w14:paraId="68FE61B1" w14:textId="4D4A6701" w:rsidR="00DE096D" w:rsidRDefault="00DE096D" w:rsidP="00DE096D">
            <w:pPr>
              <w:pStyle w:val="ResumeText"/>
              <w:rPr>
                <w:b/>
              </w:rPr>
            </w:pPr>
            <w:r>
              <w:rPr>
                <w:b/>
              </w:rPr>
              <w:t>Team-Size:</w:t>
            </w:r>
            <w:r w:rsidR="0047346B">
              <w:rPr>
                <w:b/>
              </w:rPr>
              <w:t xml:space="preserve"> 1</w:t>
            </w:r>
          </w:p>
          <w:p w14:paraId="01F6A191" w14:textId="77777777" w:rsidR="00DE096D" w:rsidRPr="005D283B" w:rsidRDefault="00DE096D" w:rsidP="00DE096D">
            <w:pPr>
              <w:pStyle w:val="ResumeText"/>
              <w:jc w:val="both"/>
              <w:rPr>
                <w:sz w:val="22"/>
                <w:szCs w:val="22"/>
              </w:rPr>
            </w:pPr>
            <w:r w:rsidRPr="005D283B">
              <w:rPr>
                <w:b/>
                <w:sz w:val="22"/>
                <w:szCs w:val="22"/>
              </w:rPr>
              <w:t>Environment: web</w:t>
            </w:r>
            <w:r>
              <w:rPr>
                <w:sz w:val="22"/>
                <w:szCs w:val="22"/>
              </w:rPr>
              <w:t xml:space="preserve"> base(asp.net) SQL Server 2012</w:t>
            </w:r>
          </w:p>
          <w:p w14:paraId="6DA0D81E" w14:textId="77777777" w:rsidR="00DE096D" w:rsidRPr="002932B8" w:rsidRDefault="00DE096D" w:rsidP="00DE096D">
            <w:pPr>
              <w:pStyle w:val="ResumeText"/>
              <w:rPr>
                <w:sz w:val="22"/>
                <w:szCs w:val="22"/>
              </w:rPr>
            </w:pPr>
            <w:r w:rsidRPr="005D283B">
              <w:rPr>
                <w:b/>
                <w:sz w:val="22"/>
                <w:szCs w:val="22"/>
              </w:rPr>
              <w:t>Frameworks: C#</w:t>
            </w:r>
            <w:r w:rsidRPr="005D283B">
              <w:rPr>
                <w:sz w:val="22"/>
                <w:szCs w:val="22"/>
              </w:rPr>
              <w:t>DOTNET -4.0</w:t>
            </w:r>
            <w:r>
              <w:rPr>
                <w:sz w:val="22"/>
                <w:szCs w:val="22"/>
              </w:rPr>
              <w:t>,4.5</w:t>
            </w:r>
          </w:p>
          <w:p w14:paraId="59F66A01" w14:textId="37E0567A" w:rsidR="00DE096D" w:rsidRDefault="00DE096D" w:rsidP="00DE096D">
            <w:pPr>
              <w:pStyle w:val="ResumeText"/>
              <w:rPr>
                <w:b/>
              </w:rPr>
            </w:pPr>
            <w:r w:rsidRPr="00247AF9">
              <w:rPr>
                <w:rFonts w:ascii="Verdana" w:hAnsi="Verdana"/>
                <w:b/>
                <w:sz w:val="18"/>
                <w:szCs w:val="16"/>
              </w:rPr>
              <w:t>Roles &amp;</w:t>
            </w:r>
            <w:r w:rsidR="003B5C43">
              <w:rPr>
                <w:rFonts w:ascii="Verdana" w:hAnsi="Verdana"/>
                <w:b/>
                <w:sz w:val="18"/>
                <w:szCs w:val="16"/>
              </w:rPr>
              <w:t xml:space="preserve"> </w:t>
            </w:r>
            <w:r w:rsidRPr="00247AF9">
              <w:rPr>
                <w:rFonts w:ascii="Verdana" w:hAnsi="Verdana"/>
                <w:b/>
                <w:sz w:val="18"/>
                <w:szCs w:val="16"/>
              </w:rPr>
              <w:t>RESPONSIBILITIES: SOFTWARE</w:t>
            </w:r>
            <w:r>
              <w:rPr>
                <w:rFonts w:ascii="Verdana" w:hAnsi="Verdana"/>
                <w:b/>
                <w:color w:val="auto"/>
                <w:sz w:val="18"/>
                <w:szCs w:val="16"/>
              </w:rPr>
              <w:t xml:space="preserve"> </w:t>
            </w:r>
            <w:r w:rsidR="0047346B">
              <w:rPr>
                <w:rFonts w:ascii="Verdana" w:hAnsi="Verdana"/>
                <w:b/>
                <w:color w:val="auto"/>
                <w:sz w:val="18"/>
                <w:szCs w:val="16"/>
              </w:rPr>
              <w:t>Developer &amp; Support</w:t>
            </w:r>
          </w:p>
          <w:p w14:paraId="5D4D8D37" w14:textId="77777777" w:rsidR="00DE096D" w:rsidRDefault="00DE096D" w:rsidP="005C5B7A">
            <w:pPr>
              <w:pStyle w:val="ResumeText"/>
              <w:rPr>
                <w:b/>
              </w:rPr>
            </w:pPr>
          </w:p>
          <w:p w14:paraId="4B7C8BDA" w14:textId="77777777" w:rsidR="00F91BA3" w:rsidRPr="00911698" w:rsidRDefault="00F91BA3" w:rsidP="005C5B7A">
            <w:pPr>
              <w:pStyle w:val="ResumeText"/>
              <w:rPr>
                <w:b/>
              </w:rPr>
            </w:pPr>
            <w:r w:rsidRPr="00C26CE6">
              <w:rPr>
                <w:b/>
                <w:highlight w:val="yellow"/>
              </w:rPr>
              <w:t>Public Grievances Management System. (JHARKHAND</w:t>
            </w:r>
            <w:r w:rsidR="006A7A47" w:rsidRPr="00C26CE6">
              <w:rPr>
                <w:b/>
                <w:highlight w:val="yellow"/>
              </w:rPr>
              <w:t>) (</w:t>
            </w:r>
            <w:r w:rsidRPr="00C26CE6">
              <w:rPr>
                <w:b/>
                <w:highlight w:val="yellow"/>
              </w:rPr>
              <w:t>Live Project)</w:t>
            </w:r>
          </w:p>
          <w:p w14:paraId="040E1652" w14:textId="77777777" w:rsidR="00F91BA3" w:rsidRDefault="00A07357" w:rsidP="005C5B7A">
            <w:pPr>
              <w:pStyle w:val="ResumeText"/>
              <w:rPr>
                <w:b/>
              </w:rPr>
            </w:pPr>
            <w:hyperlink r:id="rId17" w:history="1">
              <w:r w:rsidR="00F91BA3" w:rsidRPr="00E174F6">
                <w:rPr>
                  <w:rStyle w:val="Hyperlink"/>
                  <w:b/>
                </w:rPr>
                <w:t>Url:-</w:t>
              </w:r>
            </w:hyperlink>
            <w:r w:rsidR="00F91BA3" w:rsidRPr="00F91BA3">
              <w:rPr>
                <w:rStyle w:val="Hyperlink"/>
                <w:b/>
              </w:rPr>
              <w:t>https://pgms.dmajharkhand.in/</w:t>
            </w:r>
          </w:p>
          <w:p w14:paraId="2B7AFF63" w14:textId="77777777" w:rsidR="00F91BA3" w:rsidRDefault="00F91BA3" w:rsidP="005C5B7A">
            <w:pPr>
              <w:pStyle w:val="ResumeText"/>
              <w:rPr>
                <w:b/>
              </w:rPr>
            </w:pPr>
            <w:r>
              <w:rPr>
                <w:b/>
              </w:rPr>
              <w:t>Team-</w:t>
            </w:r>
            <w:r w:rsidR="00162B0A">
              <w:rPr>
                <w:b/>
              </w:rPr>
              <w:t>Size:</w:t>
            </w:r>
            <w:r>
              <w:rPr>
                <w:b/>
              </w:rPr>
              <w:t xml:space="preserve"> 2</w:t>
            </w:r>
          </w:p>
          <w:p w14:paraId="28A44A44" w14:textId="05DE0572" w:rsidR="00F91BA3" w:rsidRPr="005D283B" w:rsidRDefault="00F91BA3" w:rsidP="005C5B7A">
            <w:pPr>
              <w:pStyle w:val="ResumeText"/>
              <w:jc w:val="both"/>
              <w:rPr>
                <w:sz w:val="22"/>
                <w:szCs w:val="22"/>
              </w:rPr>
            </w:pPr>
            <w:r w:rsidRPr="005D283B">
              <w:rPr>
                <w:b/>
                <w:sz w:val="22"/>
                <w:szCs w:val="22"/>
              </w:rPr>
              <w:t>Environment: web</w:t>
            </w:r>
            <w:r w:rsidR="00066243">
              <w:rPr>
                <w:sz w:val="22"/>
                <w:szCs w:val="22"/>
              </w:rPr>
              <w:t xml:space="preserve"> base(asp.net) SQL Server 2019</w:t>
            </w:r>
          </w:p>
          <w:p w14:paraId="41C1C940" w14:textId="77777777" w:rsidR="00F91BA3" w:rsidRPr="002932B8" w:rsidRDefault="00F91BA3" w:rsidP="005C5B7A">
            <w:pPr>
              <w:pStyle w:val="ResumeText"/>
              <w:rPr>
                <w:sz w:val="22"/>
                <w:szCs w:val="22"/>
              </w:rPr>
            </w:pPr>
            <w:r w:rsidRPr="005D283B">
              <w:rPr>
                <w:b/>
                <w:sz w:val="22"/>
                <w:szCs w:val="22"/>
              </w:rPr>
              <w:t>Frameworks: C#</w:t>
            </w:r>
            <w:r w:rsidRPr="005D283B">
              <w:rPr>
                <w:sz w:val="22"/>
                <w:szCs w:val="22"/>
              </w:rPr>
              <w:t>DOTNET -4.0</w:t>
            </w:r>
            <w:r>
              <w:rPr>
                <w:sz w:val="22"/>
                <w:szCs w:val="22"/>
              </w:rPr>
              <w:t>,4.5</w:t>
            </w:r>
          </w:p>
          <w:p w14:paraId="71E21281" w14:textId="45B5D0F0" w:rsidR="000F110D" w:rsidRPr="00C26CE6" w:rsidRDefault="00F91BA3" w:rsidP="00C26CE6">
            <w:pPr>
              <w:pStyle w:val="Heading1"/>
              <w:jc w:val="left"/>
              <w:rPr>
                <w:rFonts w:ascii="Verdana" w:hAnsi="Verdana"/>
                <w:b/>
                <w:color w:val="auto"/>
                <w:sz w:val="18"/>
                <w:szCs w:val="16"/>
              </w:rPr>
            </w:pPr>
            <w:r w:rsidRPr="00247AF9">
              <w:rPr>
                <w:rFonts w:ascii="Verdana" w:hAnsi="Verdana"/>
                <w:b/>
                <w:sz w:val="18"/>
                <w:szCs w:val="16"/>
              </w:rPr>
              <w:t>Roles &amp;</w:t>
            </w:r>
            <w:r w:rsidR="003B5C43">
              <w:rPr>
                <w:rFonts w:ascii="Verdana" w:hAnsi="Verdana"/>
                <w:b/>
                <w:sz w:val="18"/>
                <w:szCs w:val="16"/>
              </w:rPr>
              <w:t xml:space="preserve"> </w:t>
            </w:r>
            <w:r w:rsidR="00F715A2" w:rsidRPr="00247AF9">
              <w:rPr>
                <w:rFonts w:ascii="Verdana" w:hAnsi="Verdana"/>
                <w:b/>
                <w:sz w:val="18"/>
                <w:szCs w:val="16"/>
              </w:rPr>
              <w:t>RESPONSIBILITIES: SOFTWARE</w:t>
            </w:r>
            <w:r>
              <w:rPr>
                <w:rFonts w:ascii="Verdana" w:hAnsi="Verdana"/>
                <w:b/>
                <w:color w:val="auto"/>
                <w:sz w:val="18"/>
                <w:szCs w:val="16"/>
              </w:rPr>
              <w:t xml:space="preserve"> deveploer</w:t>
            </w:r>
          </w:p>
          <w:p w14:paraId="08ECE2D1" w14:textId="77777777" w:rsidR="009E572D" w:rsidRPr="009E572D" w:rsidRDefault="009E572D" w:rsidP="009E572D">
            <w:pPr>
              <w:pStyle w:val="Heading3"/>
              <w:shd w:val="clear" w:color="auto" w:fill="F0F8FF"/>
              <w:rPr>
                <w:rFonts w:asciiTheme="minorHAnsi" w:eastAsiaTheme="minorHAnsi" w:hAnsiTheme="minorHAnsi" w:cstheme="minorBidi"/>
                <w:bCs w:val="0"/>
                <w:color w:val="595959" w:themeColor="text1" w:themeTint="A6"/>
              </w:rPr>
            </w:pPr>
            <w:r w:rsidRPr="00C26CE6">
              <w:rPr>
                <w:rFonts w:asciiTheme="minorHAnsi" w:eastAsiaTheme="minorHAnsi" w:hAnsiTheme="minorHAnsi" w:cstheme="minorBidi"/>
                <w:bCs w:val="0"/>
                <w:color w:val="595959" w:themeColor="text1" w:themeTint="A6"/>
                <w:highlight w:val="yellow"/>
              </w:rPr>
              <w:t xml:space="preserve">BIHAR INDUSTRIAL AREA DEVELOPMENT AUTHORITY (Bihar) </w:t>
            </w:r>
            <w:r w:rsidRPr="00C26CE6">
              <w:rPr>
                <w:highlight w:val="yellow"/>
              </w:rPr>
              <w:t>(Live Project)</w:t>
            </w:r>
          </w:p>
          <w:p w14:paraId="02C61A76" w14:textId="1CED67CF" w:rsidR="000F110D" w:rsidRDefault="00A07357" w:rsidP="009E572D">
            <w:pPr>
              <w:pStyle w:val="ResumeText"/>
              <w:rPr>
                <w:rStyle w:val="Hyperlink"/>
                <w:b/>
              </w:rPr>
            </w:pPr>
            <w:hyperlink r:id="rId18" w:history="1">
              <w:r w:rsidR="009E572D" w:rsidRPr="00E174F6">
                <w:rPr>
                  <w:rStyle w:val="Hyperlink"/>
                  <w:b/>
                </w:rPr>
                <w:t>Url:-</w:t>
              </w:r>
            </w:hyperlink>
            <w:r w:rsidR="008C7F09">
              <w:t xml:space="preserve"> </w:t>
            </w:r>
            <w:r w:rsidR="008C7F09" w:rsidRPr="008C7F09">
              <w:rPr>
                <w:rStyle w:val="Hyperlink"/>
                <w:b/>
              </w:rPr>
              <w:t>https://app.biadabihar.in/login.aspx</w:t>
            </w:r>
            <w:r w:rsidR="008C7F09">
              <w:rPr>
                <w:rStyle w:val="Hyperlink"/>
                <w:b/>
              </w:rPr>
              <w:t xml:space="preserve"> </w:t>
            </w:r>
          </w:p>
          <w:p w14:paraId="04F1CCA1" w14:textId="77777777" w:rsidR="009E572D" w:rsidRDefault="009E572D" w:rsidP="009E572D">
            <w:pPr>
              <w:pStyle w:val="ResumeText"/>
              <w:rPr>
                <w:b/>
              </w:rPr>
            </w:pPr>
            <w:r>
              <w:rPr>
                <w:b/>
              </w:rPr>
              <w:t>Team-Size: 2</w:t>
            </w:r>
          </w:p>
          <w:p w14:paraId="4B43F2F7" w14:textId="227F8B2F" w:rsidR="009E572D" w:rsidRPr="005D283B" w:rsidRDefault="009E572D" w:rsidP="009E572D">
            <w:pPr>
              <w:pStyle w:val="ResumeText"/>
              <w:jc w:val="both"/>
              <w:rPr>
                <w:sz w:val="22"/>
                <w:szCs w:val="22"/>
              </w:rPr>
            </w:pPr>
            <w:r w:rsidRPr="005D283B">
              <w:rPr>
                <w:b/>
                <w:sz w:val="22"/>
                <w:szCs w:val="22"/>
              </w:rPr>
              <w:t>Environment: web</w:t>
            </w:r>
            <w:r w:rsidR="00066243">
              <w:rPr>
                <w:sz w:val="22"/>
                <w:szCs w:val="22"/>
              </w:rPr>
              <w:t xml:space="preserve"> base(asp.net) SQL Server 2016</w:t>
            </w:r>
          </w:p>
          <w:p w14:paraId="08CCBA3A" w14:textId="77777777" w:rsidR="009E572D" w:rsidRPr="002932B8" w:rsidRDefault="009E572D" w:rsidP="009E572D">
            <w:pPr>
              <w:pStyle w:val="ResumeText"/>
              <w:rPr>
                <w:sz w:val="22"/>
                <w:szCs w:val="22"/>
              </w:rPr>
            </w:pPr>
            <w:r w:rsidRPr="005D283B">
              <w:rPr>
                <w:b/>
                <w:sz w:val="22"/>
                <w:szCs w:val="22"/>
              </w:rPr>
              <w:t>Frameworks: C#</w:t>
            </w:r>
            <w:r w:rsidRPr="005D283B">
              <w:rPr>
                <w:sz w:val="22"/>
                <w:szCs w:val="22"/>
              </w:rPr>
              <w:t>DOTNET -4.0</w:t>
            </w:r>
            <w:r>
              <w:rPr>
                <w:sz w:val="22"/>
                <w:szCs w:val="22"/>
              </w:rPr>
              <w:t>,4.5</w:t>
            </w:r>
          </w:p>
          <w:p w14:paraId="0C4DFC91" w14:textId="02530A62" w:rsidR="00AD1C2C" w:rsidRPr="009F2A90" w:rsidRDefault="009E572D" w:rsidP="009F2A90">
            <w:pPr>
              <w:pStyle w:val="Heading1"/>
              <w:jc w:val="left"/>
              <w:rPr>
                <w:rFonts w:ascii="Verdana" w:hAnsi="Verdana"/>
                <w:b/>
                <w:color w:val="auto"/>
                <w:sz w:val="18"/>
                <w:szCs w:val="16"/>
              </w:rPr>
            </w:pPr>
            <w:r w:rsidRPr="00247AF9">
              <w:rPr>
                <w:rFonts w:ascii="Verdana" w:hAnsi="Verdana"/>
                <w:b/>
                <w:sz w:val="18"/>
                <w:szCs w:val="16"/>
              </w:rPr>
              <w:t>Roles &amp;RESPONSIBILITIES: SOFTWARE</w:t>
            </w:r>
            <w:r>
              <w:rPr>
                <w:rFonts w:ascii="Verdana" w:hAnsi="Verdana"/>
                <w:b/>
                <w:color w:val="auto"/>
                <w:sz w:val="18"/>
                <w:szCs w:val="16"/>
              </w:rPr>
              <w:t xml:space="preserve"> deveploer</w:t>
            </w:r>
          </w:p>
          <w:p w14:paraId="0AC0B0AB" w14:textId="150CADD7" w:rsidR="007E1F18" w:rsidRPr="009E572D" w:rsidRDefault="007E1F18" w:rsidP="007E1F18">
            <w:pPr>
              <w:pStyle w:val="Heading3"/>
              <w:shd w:val="clear" w:color="auto" w:fill="F0F8FF"/>
              <w:rPr>
                <w:rFonts w:asciiTheme="minorHAnsi" w:eastAsiaTheme="minorHAnsi" w:hAnsiTheme="minorHAnsi" w:cstheme="minorBidi"/>
                <w:bCs w:val="0"/>
                <w:color w:val="595959" w:themeColor="text1" w:themeTint="A6"/>
              </w:rPr>
            </w:pPr>
            <w:r w:rsidRPr="0085726E">
              <w:rPr>
                <w:rFonts w:asciiTheme="minorHAnsi" w:eastAsiaTheme="minorHAnsi" w:hAnsiTheme="minorHAnsi" w:cstheme="minorBidi"/>
                <w:bCs w:val="0"/>
                <w:color w:val="595959" w:themeColor="text1" w:themeTint="A6"/>
                <w:highlight w:val="yellow"/>
              </w:rPr>
              <w:t xml:space="preserve">BIHAR </w:t>
            </w:r>
            <w:r w:rsidR="00AA008B" w:rsidRPr="0085726E">
              <w:rPr>
                <w:rFonts w:asciiTheme="minorHAnsi" w:eastAsiaTheme="minorHAnsi" w:hAnsiTheme="minorHAnsi" w:cstheme="minorBidi"/>
                <w:bCs w:val="0"/>
                <w:color w:val="595959" w:themeColor="text1" w:themeTint="A6"/>
                <w:highlight w:val="yellow"/>
              </w:rPr>
              <w:t xml:space="preserve">VETERINARY </w:t>
            </w:r>
            <w:r w:rsidR="00E33A7B" w:rsidRPr="0085726E">
              <w:rPr>
                <w:rFonts w:asciiTheme="minorHAnsi" w:eastAsiaTheme="minorHAnsi" w:hAnsiTheme="minorHAnsi" w:cstheme="minorBidi"/>
                <w:bCs w:val="0"/>
                <w:color w:val="595959" w:themeColor="text1" w:themeTint="A6"/>
                <w:highlight w:val="yellow"/>
              </w:rPr>
              <w:t>COLLEGE, PATNA</w:t>
            </w:r>
            <w:r w:rsidR="00AA008B" w:rsidRPr="0085726E">
              <w:rPr>
                <w:rFonts w:asciiTheme="minorHAnsi" w:eastAsiaTheme="minorHAnsi" w:hAnsiTheme="minorHAnsi" w:cstheme="minorBidi"/>
                <w:bCs w:val="0"/>
                <w:color w:val="595959" w:themeColor="text1" w:themeTint="A6"/>
                <w:highlight w:val="yellow"/>
              </w:rPr>
              <w:t xml:space="preserve"> </w:t>
            </w:r>
            <w:r w:rsidRPr="0085726E">
              <w:rPr>
                <w:rFonts w:asciiTheme="minorHAnsi" w:eastAsiaTheme="minorHAnsi" w:hAnsiTheme="minorHAnsi" w:cstheme="minorBidi"/>
                <w:bCs w:val="0"/>
                <w:color w:val="595959" w:themeColor="text1" w:themeTint="A6"/>
                <w:highlight w:val="yellow"/>
              </w:rPr>
              <w:t xml:space="preserve">(Bihar) </w:t>
            </w:r>
            <w:r w:rsidRPr="0085726E">
              <w:rPr>
                <w:highlight w:val="yellow"/>
              </w:rPr>
              <w:t>(Live Project)</w:t>
            </w:r>
          </w:p>
          <w:p w14:paraId="1D464758" w14:textId="3B658FF2" w:rsidR="007E1F18" w:rsidRPr="005C6AE6" w:rsidRDefault="00A07357" w:rsidP="007E1F18">
            <w:pPr>
              <w:pStyle w:val="ResumeText"/>
              <w:rPr>
                <w:rStyle w:val="Hyperlink"/>
                <w:b/>
              </w:rPr>
            </w:pPr>
            <w:hyperlink r:id="rId19" w:history="1">
              <w:r w:rsidR="007E1F18" w:rsidRPr="005C6AE6">
                <w:rPr>
                  <w:rStyle w:val="Hyperlink"/>
                  <w:b/>
                </w:rPr>
                <w:t>Url:-</w:t>
              </w:r>
            </w:hyperlink>
            <w:r w:rsidR="007E1F18" w:rsidRPr="005C6AE6">
              <w:rPr>
                <w:b/>
                <w:u w:val="single"/>
              </w:rPr>
              <w:t xml:space="preserve"> </w:t>
            </w:r>
            <w:r w:rsidR="005C6AE6" w:rsidRPr="005C6AE6">
              <w:rPr>
                <w:b/>
                <w:u w:val="single"/>
              </w:rPr>
              <w:t>https://teachingveterinaryclinicalcomplex.com</w:t>
            </w:r>
          </w:p>
          <w:p w14:paraId="2C2BCFCA" w14:textId="726FAE8D" w:rsidR="007E1F18" w:rsidRDefault="0085726E" w:rsidP="007E1F18">
            <w:pPr>
              <w:pStyle w:val="ResumeText"/>
              <w:rPr>
                <w:b/>
              </w:rPr>
            </w:pPr>
            <w:r>
              <w:rPr>
                <w:b/>
              </w:rPr>
              <w:lastRenderedPageBreak/>
              <w:t>Team-Size: 1</w:t>
            </w:r>
          </w:p>
          <w:p w14:paraId="27CF438A" w14:textId="2E94C40C" w:rsidR="007E1F18" w:rsidRPr="005D283B" w:rsidRDefault="007E1F18" w:rsidP="007E1F18">
            <w:pPr>
              <w:pStyle w:val="ResumeText"/>
              <w:jc w:val="both"/>
              <w:rPr>
                <w:sz w:val="22"/>
                <w:szCs w:val="22"/>
              </w:rPr>
            </w:pPr>
            <w:r w:rsidRPr="005D283B">
              <w:rPr>
                <w:b/>
                <w:sz w:val="22"/>
                <w:szCs w:val="22"/>
              </w:rPr>
              <w:t>Environment: web</w:t>
            </w:r>
            <w:r w:rsidR="005C6AE6">
              <w:rPr>
                <w:sz w:val="22"/>
                <w:szCs w:val="22"/>
              </w:rPr>
              <w:t xml:space="preserve"> base(asp.net) SQL Server 2019</w:t>
            </w:r>
          </w:p>
          <w:p w14:paraId="555EBFBA" w14:textId="77777777" w:rsidR="007E1F18" w:rsidRPr="002932B8" w:rsidRDefault="007E1F18" w:rsidP="007E1F18">
            <w:pPr>
              <w:pStyle w:val="ResumeText"/>
              <w:rPr>
                <w:sz w:val="22"/>
                <w:szCs w:val="22"/>
              </w:rPr>
            </w:pPr>
            <w:r w:rsidRPr="005D283B">
              <w:rPr>
                <w:b/>
                <w:sz w:val="22"/>
                <w:szCs w:val="22"/>
              </w:rPr>
              <w:t>Frameworks: C#</w:t>
            </w:r>
            <w:r w:rsidRPr="005D283B">
              <w:rPr>
                <w:sz w:val="22"/>
                <w:szCs w:val="22"/>
              </w:rPr>
              <w:t>DOTNET -4.0</w:t>
            </w:r>
            <w:r>
              <w:rPr>
                <w:sz w:val="22"/>
                <w:szCs w:val="22"/>
              </w:rPr>
              <w:t>,4.5</w:t>
            </w:r>
          </w:p>
          <w:p w14:paraId="732286C7" w14:textId="64C94A25" w:rsidR="005B2473" w:rsidRPr="00E26289" w:rsidRDefault="007E1F18" w:rsidP="00164DDD">
            <w:pPr>
              <w:pStyle w:val="Heading1"/>
              <w:jc w:val="left"/>
              <w:rPr>
                <w:rFonts w:ascii="Verdana" w:hAnsi="Verdana"/>
                <w:b/>
                <w:color w:val="auto"/>
                <w:sz w:val="18"/>
                <w:szCs w:val="16"/>
              </w:rPr>
            </w:pPr>
            <w:r w:rsidRPr="00247AF9">
              <w:rPr>
                <w:rFonts w:ascii="Verdana" w:hAnsi="Verdana"/>
                <w:b/>
                <w:sz w:val="18"/>
                <w:szCs w:val="16"/>
              </w:rPr>
              <w:t>Roles &amp;RESPONSIBILITIES: SOFTWARE</w:t>
            </w:r>
            <w:r>
              <w:rPr>
                <w:rFonts w:ascii="Verdana" w:hAnsi="Verdana"/>
                <w:b/>
                <w:color w:val="auto"/>
                <w:sz w:val="18"/>
                <w:szCs w:val="16"/>
              </w:rPr>
              <w:t xml:space="preserve"> deveploer</w:t>
            </w:r>
          </w:p>
        </w:tc>
      </w:tr>
      <w:tr w:rsidR="001B6DFB" w14:paraId="67C91F6B" w14:textId="77777777" w:rsidTr="00F91BA3">
        <w:trPr>
          <w:trHeight w:val="2571"/>
        </w:trPr>
        <w:tc>
          <w:tcPr>
            <w:tcW w:w="2393" w:type="dxa"/>
          </w:tcPr>
          <w:p w14:paraId="3128825E" w14:textId="77777777" w:rsidR="00F91BA3" w:rsidRDefault="00F91BA3" w:rsidP="006A3590">
            <w:pPr>
              <w:pStyle w:val="Heading1"/>
              <w:jc w:val="left"/>
              <w:rPr>
                <w:b/>
              </w:rPr>
            </w:pPr>
          </w:p>
          <w:p w14:paraId="7A1E106F" w14:textId="77777777" w:rsidR="001B6DFB" w:rsidRPr="00D87B6F" w:rsidRDefault="00461212" w:rsidP="006A3590">
            <w:pPr>
              <w:pStyle w:val="Heading1"/>
              <w:jc w:val="left"/>
              <w:rPr>
                <w:b/>
              </w:rPr>
            </w:pPr>
            <w:r w:rsidRPr="00D87B6F">
              <w:rPr>
                <w:b/>
              </w:rPr>
              <w:t xml:space="preserve">Undergo project </w:t>
            </w:r>
            <w:r w:rsidR="00162B0A" w:rsidRPr="00D87B6F">
              <w:rPr>
                <w:b/>
              </w:rPr>
              <w:t>TRAINING: -</w:t>
            </w:r>
          </w:p>
        </w:tc>
        <w:tc>
          <w:tcPr>
            <w:tcW w:w="20" w:type="dxa"/>
          </w:tcPr>
          <w:p w14:paraId="6E696CAE" w14:textId="77777777" w:rsidR="001B6DFB" w:rsidRPr="00021C2F" w:rsidRDefault="00461212" w:rsidP="001B6DFB">
            <w:r>
              <w:t xml:space="preserve">MCA                  </w:t>
            </w:r>
          </w:p>
        </w:tc>
        <w:tc>
          <w:tcPr>
            <w:tcW w:w="7829" w:type="dxa"/>
          </w:tcPr>
          <w:p w14:paraId="5D7B40E0" w14:textId="77777777" w:rsidR="00F91BA3" w:rsidRDefault="00F91BA3" w:rsidP="006A3590">
            <w:pPr>
              <w:pStyle w:val="ResumeText"/>
              <w:rPr>
                <w:rFonts w:ascii="Arial" w:eastAsia="Times New Roman" w:hAnsi="Arial"/>
                <w:sz w:val="24"/>
                <w:szCs w:val="24"/>
                <w:lang w:val="en-IN" w:eastAsia="en-US"/>
              </w:rPr>
            </w:pPr>
          </w:p>
          <w:p w14:paraId="5C74C058" w14:textId="77777777" w:rsidR="00461212" w:rsidRPr="00871D58" w:rsidRDefault="00461212" w:rsidP="006A3590">
            <w:pPr>
              <w:pStyle w:val="ResumeText"/>
              <w:rPr>
                <w:rFonts w:ascii="Arial" w:eastAsia="Times New Roman" w:hAnsi="Arial"/>
                <w:sz w:val="24"/>
                <w:szCs w:val="24"/>
                <w:lang w:val="en-IN" w:eastAsia="en-US"/>
              </w:rPr>
            </w:pPr>
            <w:r>
              <w:rPr>
                <w:rFonts w:ascii="Arial" w:eastAsia="Times New Roman" w:hAnsi="Arial"/>
                <w:sz w:val="24"/>
                <w:szCs w:val="24"/>
                <w:lang w:val="en-IN" w:eastAsia="en-US"/>
              </w:rPr>
              <w:t>6</w:t>
            </w:r>
            <w:r w:rsidRPr="00461212">
              <w:rPr>
                <w:rFonts w:ascii="Arial" w:eastAsia="Times New Roman" w:hAnsi="Arial"/>
                <w:sz w:val="24"/>
                <w:szCs w:val="24"/>
                <w:vertAlign w:val="superscript"/>
                <w:lang w:val="en-IN" w:eastAsia="en-US"/>
              </w:rPr>
              <w:t>th</w:t>
            </w:r>
            <w:r>
              <w:rPr>
                <w:rFonts w:ascii="Arial" w:eastAsia="Times New Roman" w:hAnsi="Arial"/>
                <w:sz w:val="24"/>
                <w:szCs w:val="24"/>
                <w:lang w:val="en-IN" w:eastAsia="en-US"/>
              </w:rPr>
              <w:t xml:space="preserve"> semester project training </w:t>
            </w:r>
            <w:r w:rsidR="00C77267">
              <w:rPr>
                <w:rFonts w:ascii="Arial" w:eastAsia="Times New Roman" w:hAnsi="Arial"/>
                <w:sz w:val="24"/>
                <w:szCs w:val="24"/>
                <w:lang w:val="en-IN" w:eastAsia="en-US"/>
              </w:rPr>
              <w:t xml:space="preserve">in </w:t>
            </w:r>
            <w:r w:rsidR="00C77267" w:rsidRPr="005C31CB">
              <w:rPr>
                <w:rFonts w:ascii="Arial" w:eastAsia="Times New Roman" w:hAnsi="Arial"/>
                <w:sz w:val="22"/>
                <w:szCs w:val="24"/>
                <w:lang w:val="en-IN" w:eastAsia="en-US"/>
              </w:rPr>
              <w:t>ABSOL.IN</w:t>
            </w:r>
            <w:r w:rsidRPr="005C31CB">
              <w:rPr>
                <w:rFonts w:ascii="Arial" w:eastAsia="Times New Roman" w:hAnsi="Arial"/>
                <w:sz w:val="22"/>
                <w:szCs w:val="24"/>
                <w:lang w:val="en-IN" w:eastAsia="en-US"/>
              </w:rPr>
              <w:t xml:space="preserve"> (patna13)</w:t>
            </w:r>
          </w:p>
          <w:p w14:paraId="0603CA30" w14:textId="6708BCDC" w:rsidR="00461212" w:rsidRPr="00871D58" w:rsidRDefault="00461212" w:rsidP="00461212">
            <w:pPr>
              <w:pStyle w:val="ResumeText"/>
              <w:rPr>
                <w:b/>
                <w:sz w:val="22"/>
                <w:szCs w:val="22"/>
                <w:u w:val="single"/>
              </w:rPr>
            </w:pPr>
            <w:r w:rsidRPr="00871D58">
              <w:rPr>
                <w:b/>
                <w:sz w:val="22"/>
                <w:szCs w:val="22"/>
              </w:rPr>
              <w:t>www.bstbps.gov.in</w:t>
            </w:r>
            <w:r w:rsidRPr="00871D58">
              <w:rPr>
                <w:rFonts w:asciiTheme="majorHAnsi" w:hAnsiTheme="majorHAnsi" w:cstheme="majorHAnsi"/>
                <w:b/>
                <w:sz w:val="22"/>
                <w:szCs w:val="22"/>
              </w:rPr>
              <w:t xml:space="preserve">(web </w:t>
            </w:r>
            <w:r w:rsidR="00C77267" w:rsidRPr="00871D58">
              <w:rPr>
                <w:rFonts w:asciiTheme="majorHAnsi" w:hAnsiTheme="majorHAnsi" w:cstheme="majorHAnsi"/>
                <w:b/>
                <w:sz w:val="22"/>
                <w:szCs w:val="22"/>
              </w:rPr>
              <w:t>base) online</w:t>
            </w:r>
            <w:r w:rsidR="00097537">
              <w:rPr>
                <w:rFonts w:asciiTheme="majorHAnsi" w:hAnsiTheme="majorHAnsi" w:cstheme="majorHAnsi"/>
                <w:b/>
                <w:sz w:val="22"/>
                <w:szCs w:val="22"/>
              </w:rPr>
              <w:t xml:space="preserve"> </w:t>
            </w:r>
            <w:r w:rsidRPr="00871D58">
              <w:rPr>
                <w:rFonts w:asciiTheme="majorHAnsi" w:hAnsiTheme="majorHAnsi" w:cstheme="majorHAnsi"/>
                <w:b/>
                <w:sz w:val="22"/>
                <w:szCs w:val="22"/>
              </w:rPr>
              <w:t>&amp;</w:t>
            </w:r>
            <w:r w:rsidR="00097537">
              <w:rPr>
                <w:rFonts w:asciiTheme="majorHAnsi" w:hAnsiTheme="majorHAnsi" w:cstheme="majorHAnsi"/>
                <w:b/>
                <w:sz w:val="22"/>
                <w:szCs w:val="22"/>
              </w:rPr>
              <w:t xml:space="preserve"> </w:t>
            </w:r>
            <w:r w:rsidRPr="00871D58">
              <w:rPr>
                <w:rFonts w:asciiTheme="majorHAnsi" w:hAnsiTheme="majorHAnsi" w:cstheme="majorHAnsi"/>
                <w:b/>
                <w:sz w:val="22"/>
                <w:szCs w:val="22"/>
              </w:rPr>
              <w:t>live project</w:t>
            </w:r>
          </w:p>
          <w:p w14:paraId="5A703B39" w14:textId="77777777" w:rsidR="00461212" w:rsidRPr="005D283B" w:rsidRDefault="00C77267" w:rsidP="00461212">
            <w:pPr>
              <w:pStyle w:val="ResumeText"/>
              <w:rPr>
                <w:rFonts w:asciiTheme="majorHAnsi" w:hAnsiTheme="majorHAnsi" w:cstheme="majorHAnsi"/>
                <w:b/>
                <w:sz w:val="22"/>
                <w:szCs w:val="22"/>
              </w:rPr>
            </w:pPr>
            <w:r w:rsidRPr="005D283B">
              <w:rPr>
                <w:b/>
                <w:sz w:val="22"/>
                <w:szCs w:val="22"/>
              </w:rPr>
              <w:t>Role: Programmer</w:t>
            </w:r>
            <w:r w:rsidRPr="005D283B">
              <w:rPr>
                <w:sz w:val="22"/>
                <w:szCs w:val="22"/>
              </w:rPr>
              <w:t xml:space="preserve"> (</w:t>
            </w:r>
            <w:r w:rsidR="00461212" w:rsidRPr="005D283B">
              <w:rPr>
                <w:sz w:val="22"/>
                <w:szCs w:val="22"/>
              </w:rPr>
              <w:t>WEB DEVELPOER)</w:t>
            </w:r>
          </w:p>
          <w:p w14:paraId="1E9CE4DB" w14:textId="77777777" w:rsidR="00461212" w:rsidRPr="005D283B" w:rsidRDefault="00C77267" w:rsidP="00461212">
            <w:pPr>
              <w:pStyle w:val="ResumeText"/>
              <w:jc w:val="both"/>
              <w:rPr>
                <w:sz w:val="22"/>
                <w:szCs w:val="22"/>
              </w:rPr>
            </w:pPr>
            <w:r w:rsidRPr="005D283B">
              <w:rPr>
                <w:b/>
                <w:sz w:val="22"/>
                <w:szCs w:val="22"/>
              </w:rPr>
              <w:t>Environment: web</w:t>
            </w:r>
            <w:r w:rsidR="00461212" w:rsidRPr="005D283B">
              <w:rPr>
                <w:sz w:val="22"/>
                <w:szCs w:val="22"/>
              </w:rPr>
              <w:t xml:space="preserve"> base(asp.net) SQL Server 3.0</w:t>
            </w:r>
          </w:p>
          <w:p w14:paraId="040475A9" w14:textId="77777777" w:rsidR="00461212" w:rsidRPr="005D283B" w:rsidRDefault="00C77267" w:rsidP="00461212">
            <w:pPr>
              <w:pStyle w:val="ResumeText"/>
              <w:rPr>
                <w:sz w:val="22"/>
                <w:szCs w:val="22"/>
              </w:rPr>
            </w:pPr>
            <w:r w:rsidRPr="005D283B">
              <w:rPr>
                <w:b/>
                <w:sz w:val="22"/>
                <w:szCs w:val="22"/>
              </w:rPr>
              <w:t>Frameworks: C</w:t>
            </w:r>
            <w:r w:rsidR="00461212" w:rsidRPr="005D283B">
              <w:rPr>
                <w:b/>
                <w:sz w:val="22"/>
                <w:szCs w:val="22"/>
              </w:rPr>
              <w:t>#</w:t>
            </w:r>
            <w:r w:rsidR="00461212" w:rsidRPr="005D283B">
              <w:rPr>
                <w:sz w:val="22"/>
                <w:szCs w:val="22"/>
              </w:rPr>
              <w:t>DOTNET -4.0</w:t>
            </w:r>
          </w:p>
          <w:p w14:paraId="3A228E8A" w14:textId="77777777" w:rsidR="00461212" w:rsidRDefault="007C0957" w:rsidP="00461212">
            <w:pPr>
              <w:pStyle w:val="ResumeText"/>
            </w:pPr>
            <w:r w:rsidRPr="00B75A45">
              <w:rPr>
                <w:b/>
              </w:rPr>
              <w:t>Description</w:t>
            </w:r>
            <w:r>
              <w:rPr>
                <w:b/>
              </w:rPr>
              <w:t>: BSTBPC.gov.in</w:t>
            </w:r>
            <w:r>
              <w:t xml:space="preserve"> (Bihar</w:t>
            </w:r>
            <w:r w:rsidR="00461212">
              <w:t xml:space="preserve"> state text book publication corporation</w:t>
            </w:r>
            <w:r>
              <w:t>).</w:t>
            </w:r>
          </w:p>
          <w:p w14:paraId="5AC31C2C" w14:textId="77777777" w:rsidR="00A9069B" w:rsidRPr="005D283B" w:rsidRDefault="00A9069B" w:rsidP="00477EA7">
            <w:pPr>
              <w:pStyle w:val="ResumeText"/>
              <w:numPr>
                <w:ilvl w:val="0"/>
                <w:numId w:val="21"/>
              </w:numPr>
              <w:rPr>
                <w:sz w:val="22"/>
                <w:szCs w:val="22"/>
              </w:rPr>
            </w:pPr>
            <w:r w:rsidRPr="005D283B">
              <w:rPr>
                <w:sz w:val="22"/>
                <w:szCs w:val="22"/>
              </w:rPr>
              <w:t>Online book publication.</w:t>
            </w:r>
          </w:p>
          <w:p w14:paraId="0A1CAE3C" w14:textId="77777777" w:rsidR="00A9069B" w:rsidRPr="005D283B" w:rsidRDefault="00A9069B" w:rsidP="00477EA7">
            <w:pPr>
              <w:pStyle w:val="ResumeText"/>
              <w:numPr>
                <w:ilvl w:val="0"/>
                <w:numId w:val="21"/>
              </w:numPr>
              <w:rPr>
                <w:sz w:val="22"/>
                <w:szCs w:val="22"/>
              </w:rPr>
            </w:pPr>
            <w:r w:rsidRPr="005D283B">
              <w:rPr>
                <w:sz w:val="22"/>
                <w:szCs w:val="22"/>
              </w:rPr>
              <w:t xml:space="preserve">Online admin user name and password facility </w:t>
            </w:r>
          </w:p>
          <w:p w14:paraId="0954FD01" w14:textId="77777777" w:rsidR="00A9069B" w:rsidRPr="005D283B" w:rsidRDefault="00A9069B" w:rsidP="00477EA7">
            <w:pPr>
              <w:pStyle w:val="ResumeText"/>
              <w:numPr>
                <w:ilvl w:val="0"/>
                <w:numId w:val="21"/>
              </w:numPr>
              <w:rPr>
                <w:sz w:val="22"/>
                <w:szCs w:val="22"/>
              </w:rPr>
            </w:pPr>
            <w:r w:rsidRPr="005D283B">
              <w:rPr>
                <w:sz w:val="22"/>
                <w:szCs w:val="22"/>
              </w:rPr>
              <w:t>Online book publication class 1(one</w:t>
            </w:r>
            <w:r w:rsidR="00995CED" w:rsidRPr="005D283B">
              <w:rPr>
                <w:sz w:val="22"/>
                <w:szCs w:val="22"/>
              </w:rPr>
              <w:t>) to12</w:t>
            </w:r>
            <w:r w:rsidR="00995CED" w:rsidRPr="005D283B">
              <w:rPr>
                <w:sz w:val="22"/>
                <w:szCs w:val="22"/>
                <w:vertAlign w:val="superscript"/>
              </w:rPr>
              <w:t>th</w:t>
            </w:r>
            <w:r w:rsidR="00995CED" w:rsidRPr="005D283B">
              <w:rPr>
                <w:sz w:val="22"/>
                <w:szCs w:val="22"/>
              </w:rPr>
              <w:t>.</w:t>
            </w:r>
          </w:p>
          <w:p w14:paraId="2F3AC521" w14:textId="77777777" w:rsidR="00477EA7" w:rsidRPr="00B75A45" w:rsidRDefault="00C77267" w:rsidP="00477EA7">
            <w:pPr>
              <w:pStyle w:val="ResumeText"/>
              <w:jc w:val="both"/>
              <w:rPr>
                <w:b/>
              </w:rPr>
            </w:pPr>
            <w:r w:rsidRPr="00B75A45">
              <w:rPr>
                <w:b/>
              </w:rPr>
              <w:t>Contribution</w:t>
            </w:r>
            <w:r>
              <w:rPr>
                <w:b/>
              </w:rPr>
              <w:t>:</w:t>
            </w:r>
            <w:r w:rsidR="00477EA7" w:rsidRPr="00B75A45">
              <w:rPr>
                <w:b/>
              </w:rPr>
              <w:tab/>
            </w:r>
            <w:r w:rsidR="00477EA7" w:rsidRPr="00B75A45">
              <w:rPr>
                <w:b/>
              </w:rPr>
              <w:tab/>
            </w:r>
          </w:p>
          <w:p w14:paraId="7CA94AC4" w14:textId="77777777" w:rsidR="00477EA7" w:rsidRPr="005D283B" w:rsidRDefault="00477EA7" w:rsidP="00477EA7">
            <w:pPr>
              <w:pStyle w:val="ResumeText"/>
              <w:numPr>
                <w:ilvl w:val="0"/>
                <w:numId w:val="21"/>
              </w:numPr>
              <w:jc w:val="both"/>
              <w:rPr>
                <w:sz w:val="22"/>
                <w:szCs w:val="22"/>
              </w:rPr>
            </w:pPr>
            <w:r w:rsidRPr="005D283B">
              <w:rPr>
                <w:sz w:val="22"/>
                <w:szCs w:val="22"/>
              </w:rPr>
              <w:t>Developed User Interface, implemented DOTNET FRAMEWORK 4.0 architecture.</w:t>
            </w:r>
          </w:p>
          <w:p w14:paraId="05A641DC" w14:textId="77777777" w:rsidR="00477EA7" w:rsidRPr="005D283B" w:rsidRDefault="00477EA7" w:rsidP="00477EA7">
            <w:pPr>
              <w:pStyle w:val="ResumeText"/>
              <w:numPr>
                <w:ilvl w:val="0"/>
                <w:numId w:val="21"/>
              </w:numPr>
              <w:jc w:val="both"/>
              <w:rPr>
                <w:sz w:val="22"/>
                <w:szCs w:val="22"/>
              </w:rPr>
            </w:pPr>
            <w:r w:rsidRPr="005D283B">
              <w:rPr>
                <w:sz w:val="22"/>
                <w:szCs w:val="22"/>
              </w:rPr>
              <w:t>Involved in developing ASP.NET for administration module and user module.</w:t>
            </w:r>
          </w:p>
          <w:p w14:paraId="563943C0" w14:textId="77777777" w:rsidR="00477EA7" w:rsidRPr="005D283B" w:rsidRDefault="00477EA7" w:rsidP="00477EA7">
            <w:pPr>
              <w:pStyle w:val="ResumeText"/>
              <w:numPr>
                <w:ilvl w:val="0"/>
                <w:numId w:val="21"/>
              </w:numPr>
              <w:rPr>
                <w:sz w:val="22"/>
                <w:szCs w:val="22"/>
              </w:rPr>
            </w:pPr>
            <w:r w:rsidRPr="005D283B">
              <w:rPr>
                <w:sz w:val="22"/>
                <w:szCs w:val="22"/>
              </w:rPr>
              <w:t>Invol</w:t>
            </w:r>
            <w:r w:rsidR="00951F06" w:rsidRPr="005D283B">
              <w:rPr>
                <w:sz w:val="22"/>
                <w:szCs w:val="22"/>
              </w:rPr>
              <w:t>ve</w:t>
            </w:r>
            <w:r w:rsidR="00476CF7" w:rsidRPr="005D283B">
              <w:rPr>
                <w:sz w:val="22"/>
                <w:szCs w:val="22"/>
              </w:rPr>
              <w:t>d in developing Bihar state text book Publication Corporation management.</w:t>
            </w:r>
          </w:p>
          <w:p w14:paraId="6DE90ABE" w14:textId="77777777" w:rsidR="00946504" w:rsidRDefault="00946504" w:rsidP="009B394E">
            <w:pPr>
              <w:pStyle w:val="Name"/>
            </w:pPr>
            <w:r w:rsidRPr="00946504">
              <w:t xml:space="preserve">Personal </w:t>
            </w:r>
            <w:r w:rsidR="00C77267" w:rsidRPr="00946504">
              <w:t>DETAILS: -</w:t>
            </w:r>
          </w:p>
          <w:p w14:paraId="204E0DBE" w14:textId="7EF4307F" w:rsidR="009B394E" w:rsidRPr="009C3B67" w:rsidRDefault="009843B3" w:rsidP="00477EA7">
            <w:pPr>
              <w:numPr>
                <w:ilvl w:val="0"/>
                <w:numId w:val="21"/>
              </w:numPr>
              <w:spacing w:before="0" w:after="0" w:line="240" w:lineRule="auto"/>
              <w:rPr>
                <w:color w:val="000000"/>
                <w:sz w:val="22"/>
                <w:szCs w:val="22"/>
              </w:rPr>
            </w:pPr>
            <w:r w:rsidRPr="009C3B67">
              <w:rPr>
                <w:color w:val="000000"/>
                <w:sz w:val="22"/>
                <w:szCs w:val="22"/>
              </w:rPr>
              <w:t xml:space="preserve">NAME </w:t>
            </w:r>
            <w:r w:rsidRPr="009C3B67">
              <w:rPr>
                <w:color w:val="000000"/>
                <w:sz w:val="22"/>
                <w:szCs w:val="22"/>
              </w:rPr>
              <w:tab/>
            </w:r>
            <w:r w:rsidR="009B394E" w:rsidRPr="009C3B67">
              <w:rPr>
                <w:color w:val="000000"/>
                <w:sz w:val="22"/>
                <w:szCs w:val="22"/>
              </w:rPr>
              <w:tab/>
            </w:r>
            <w:r w:rsidR="0098120C">
              <w:rPr>
                <w:color w:val="000000"/>
                <w:sz w:val="22"/>
                <w:szCs w:val="22"/>
              </w:rPr>
              <w:t xml:space="preserve">               </w:t>
            </w:r>
            <w:r w:rsidRPr="009C3B67">
              <w:rPr>
                <w:color w:val="000000"/>
                <w:sz w:val="22"/>
                <w:szCs w:val="22"/>
              </w:rPr>
              <w:t>: -</w:t>
            </w:r>
            <w:proofErr w:type="spellStart"/>
            <w:r w:rsidR="009B394E" w:rsidRPr="009C3B67">
              <w:rPr>
                <w:color w:val="000000"/>
                <w:sz w:val="22"/>
                <w:szCs w:val="22"/>
              </w:rPr>
              <w:t>kush</w:t>
            </w:r>
            <w:proofErr w:type="spellEnd"/>
            <w:r w:rsidR="009B394E" w:rsidRPr="009C3B67">
              <w:rPr>
                <w:color w:val="000000"/>
                <w:sz w:val="22"/>
                <w:szCs w:val="22"/>
              </w:rPr>
              <w:t xml:space="preserve"> Kumar </w:t>
            </w:r>
            <w:r w:rsidR="006D66EB" w:rsidRPr="009C3B67">
              <w:rPr>
                <w:color w:val="000000"/>
                <w:sz w:val="22"/>
                <w:szCs w:val="22"/>
              </w:rPr>
              <w:t>Singh</w:t>
            </w:r>
          </w:p>
          <w:p w14:paraId="6D71E918" w14:textId="78F5829A" w:rsidR="00437BB0" w:rsidRDefault="009B394E" w:rsidP="00437BB0">
            <w:pPr>
              <w:numPr>
                <w:ilvl w:val="0"/>
                <w:numId w:val="21"/>
              </w:numPr>
              <w:spacing w:before="0" w:after="0" w:line="240" w:lineRule="auto"/>
              <w:rPr>
                <w:color w:val="000000"/>
                <w:sz w:val="22"/>
                <w:szCs w:val="22"/>
              </w:rPr>
            </w:pPr>
            <w:r w:rsidRPr="009C3B67">
              <w:rPr>
                <w:caps/>
                <w:color w:val="000000"/>
                <w:sz w:val="22"/>
                <w:szCs w:val="22"/>
              </w:rPr>
              <w:t xml:space="preserve">FATHER </w:t>
            </w:r>
            <w:r w:rsidR="00D3428F" w:rsidRPr="009C3B67">
              <w:rPr>
                <w:caps/>
                <w:color w:val="000000"/>
                <w:sz w:val="22"/>
                <w:szCs w:val="22"/>
              </w:rPr>
              <w:t>NAME</w:t>
            </w:r>
            <w:r w:rsidR="0098120C">
              <w:rPr>
                <w:caps/>
                <w:color w:val="000000"/>
                <w:sz w:val="22"/>
                <w:szCs w:val="22"/>
              </w:rPr>
              <w:t xml:space="preserve">               </w:t>
            </w:r>
            <w:r w:rsidR="00D3428F" w:rsidRPr="009C3B67">
              <w:rPr>
                <w:color w:val="000000"/>
                <w:sz w:val="22"/>
                <w:szCs w:val="22"/>
              </w:rPr>
              <w:t>: -</w:t>
            </w:r>
            <w:proofErr w:type="spellStart"/>
            <w:r w:rsidR="00D67508" w:rsidRPr="009C3B67">
              <w:rPr>
                <w:color w:val="000000"/>
                <w:sz w:val="22"/>
                <w:szCs w:val="22"/>
              </w:rPr>
              <w:t>Sitaram</w:t>
            </w:r>
            <w:proofErr w:type="spellEnd"/>
            <w:r w:rsidRPr="009C3B67">
              <w:rPr>
                <w:color w:val="000000"/>
                <w:sz w:val="22"/>
                <w:szCs w:val="22"/>
              </w:rPr>
              <w:t xml:space="preserve"> Singh</w:t>
            </w:r>
            <w:r w:rsidRPr="009C3B67">
              <w:rPr>
                <w:color w:val="000000"/>
                <w:sz w:val="22"/>
                <w:szCs w:val="22"/>
              </w:rPr>
              <w:tab/>
            </w:r>
          </w:p>
          <w:p w14:paraId="46082AF7" w14:textId="77777777" w:rsidR="009B394E" w:rsidRPr="00437BB0" w:rsidRDefault="009B394E" w:rsidP="00437BB0">
            <w:pPr>
              <w:numPr>
                <w:ilvl w:val="0"/>
                <w:numId w:val="21"/>
              </w:numPr>
              <w:spacing w:before="0" w:after="0" w:line="240" w:lineRule="auto"/>
              <w:rPr>
                <w:color w:val="000000"/>
                <w:sz w:val="22"/>
                <w:szCs w:val="22"/>
              </w:rPr>
            </w:pPr>
            <w:r w:rsidRPr="00437BB0">
              <w:rPr>
                <w:caps/>
                <w:color w:val="000000"/>
                <w:sz w:val="22"/>
                <w:szCs w:val="22"/>
              </w:rPr>
              <w:t>Date Of birth</w:t>
            </w:r>
            <w:r w:rsidR="009843B3" w:rsidRPr="00437BB0">
              <w:rPr>
                <w:color w:val="000000"/>
                <w:sz w:val="22"/>
                <w:szCs w:val="22"/>
              </w:rPr>
              <w:tab/>
              <w:t>: -</w:t>
            </w:r>
            <w:r w:rsidRPr="00437BB0">
              <w:rPr>
                <w:color w:val="000000"/>
                <w:sz w:val="22"/>
                <w:szCs w:val="22"/>
              </w:rPr>
              <w:t>10-02-1990</w:t>
            </w:r>
          </w:p>
          <w:p w14:paraId="42651947" w14:textId="77777777" w:rsidR="009B394E" w:rsidRPr="009C3B67" w:rsidRDefault="006D66EB" w:rsidP="00477EA7">
            <w:pPr>
              <w:numPr>
                <w:ilvl w:val="0"/>
                <w:numId w:val="21"/>
              </w:numPr>
              <w:spacing w:before="0" w:after="0" w:line="240" w:lineRule="auto"/>
              <w:rPr>
                <w:color w:val="000000"/>
                <w:sz w:val="22"/>
                <w:szCs w:val="22"/>
              </w:rPr>
            </w:pPr>
            <w:r w:rsidRPr="009C3B67">
              <w:rPr>
                <w:color w:val="000000"/>
                <w:sz w:val="22"/>
                <w:szCs w:val="22"/>
              </w:rPr>
              <w:t>GENDER</w:t>
            </w:r>
            <w:r w:rsidRPr="009C3B67">
              <w:rPr>
                <w:color w:val="000000"/>
                <w:sz w:val="22"/>
                <w:szCs w:val="22"/>
              </w:rPr>
              <w:tab/>
            </w:r>
            <w:r w:rsidR="009D366F" w:rsidRPr="009C3B67">
              <w:rPr>
                <w:color w:val="000000"/>
                <w:sz w:val="22"/>
                <w:szCs w:val="22"/>
              </w:rPr>
              <w:tab/>
              <w:t>: -</w:t>
            </w:r>
            <w:r w:rsidR="009B394E" w:rsidRPr="009C3B67">
              <w:rPr>
                <w:color w:val="000000"/>
                <w:sz w:val="22"/>
                <w:szCs w:val="22"/>
              </w:rPr>
              <w:t>Male</w:t>
            </w:r>
          </w:p>
          <w:p w14:paraId="3B878093" w14:textId="7DA0418E" w:rsidR="009B394E" w:rsidRPr="009C3B67" w:rsidRDefault="00D3428F" w:rsidP="00477EA7">
            <w:pPr>
              <w:numPr>
                <w:ilvl w:val="0"/>
                <w:numId w:val="21"/>
              </w:numPr>
              <w:spacing w:before="0" w:after="0" w:line="240" w:lineRule="auto"/>
              <w:rPr>
                <w:color w:val="000000"/>
                <w:sz w:val="22"/>
                <w:szCs w:val="22"/>
              </w:rPr>
            </w:pPr>
            <w:r w:rsidRPr="009C3B67">
              <w:rPr>
                <w:caps/>
                <w:color w:val="000000"/>
                <w:sz w:val="22"/>
                <w:szCs w:val="22"/>
              </w:rPr>
              <w:t>NATIONALITY</w:t>
            </w:r>
            <w:r w:rsidR="004A602A">
              <w:rPr>
                <w:caps/>
                <w:color w:val="000000"/>
                <w:sz w:val="22"/>
                <w:szCs w:val="22"/>
              </w:rPr>
              <w:t xml:space="preserve">               </w:t>
            </w:r>
            <w:r w:rsidR="0098120C">
              <w:rPr>
                <w:caps/>
                <w:color w:val="000000"/>
                <w:sz w:val="22"/>
                <w:szCs w:val="22"/>
              </w:rPr>
              <w:t xml:space="preserve"> </w:t>
            </w:r>
            <w:r w:rsidR="004A602A">
              <w:rPr>
                <w:caps/>
                <w:color w:val="000000"/>
                <w:sz w:val="22"/>
                <w:szCs w:val="22"/>
              </w:rPr>
              <w:t xml:space="preserve"> </w:t>
            </w:r>
            <w:r>
              <w:rPr>
                <w:caps/>
                <w:color w:val="000000"/>
                <w:sz w:val="22"/>
                <w:szCs w:val="22"/>
              </w:rPr>
              <w:t>:</w:t>
            </w:r>
            <w:r w:rsidRPr="009C3B67">
              <w:rPr>
                <w:color w:val="000000"/>
                <w:sz w:val="22"/>
                <w:szCs w:val="22"/>
              </w:rPr>
              <w:t xml:space="preserve"> -</w:t>
            </w:r>
            <w:r w:rsidR="004A602A">
              <w:rPr>
                <w:color w:val="000000"/>
                <w:sz w:val="22"/>
                <w:szCs w:val="22"/>
              </w:rPr>
              <w:t xml:space="preserve"> </w:t>
            </w:r>
            <w:r w:rsidR="009B394E" w:rsidRPr="009C3B67">
              <w:rPr>
                <w:color w:val="000000"/>
                <w:sz w:val="22"/>
                <w:szCs w:val="22"/>
              </w:rPr>
              <w:t>Indian</w:t>
            </w:r>
          </w:p>
          <w:p w14:paraId="585C61B1" w14:textId="77777777" w:rsidR="009B394E" w:rsidRPr="009C3B67" w:rsidRDefault="009B394E" w:rsidP="00477EA7">
            <w:pPr>
              <w:numPr>
                <w:ilvl w:val="0"/>
                <w:numId w:val="21"/>
              </w:numPr>
              <w:spacing w:before="0" w:after="0" w:line="240" w:lineRule="auto"/>
              <w:rPr>
                <w:color w:val="000000"/>
                <w:sz w:val="22"/>
                <w:szCs w:val="22"/>
              </w:rPr>
            </w:pPr>
            <w:r w:rsidRPr="009C3B67">
              <w:rPr>
                <w:caps/>
                <w:color w:val="000000"/>
                <w:sz w:val="22"/>
                <w:szCs w:val="22"/>
              </w:rPr>
              <w:t>Marital Status</w:t>
            </w:r>
            <w:r w:rsidR="009D366F" w:rsidRPr="009C3B67">
              <w:rPr>
                <w:color w:val="000000"/>
                <w:sz w:val="22"/>
                <w:szCs w:val="22"/>
              </w:rPr>
              <w:tab/>
              <w:t>: -</w:t>
            </w:r>
            <w:r w:rsidRPr="009C3B67">
              <w:rPr>
                <w:color w:val="000000"/>
                <w:sz w:val="22"/>
                <w:szCs w:val="22"/>
              </w:rPr>
              <w:t>married</w:t>
            </w:r>
          </w:p>
          <w:p w14:paraId="6B1C986B" w14:textId="77777777" w:rsidR="009B394E" w:rsidRDefault="009B394E" w:rsidP="00477EA7">
            <w:pPr>
              <w:numPr>
                <w:ilvl w:val="0"/>
                <w:numId w:val="21"/>
              </w:numPr>
              <w:spacing w:before="0" w:after="0" w:line="240" w:lineRule="auto"/>
              <w:rPr>
                <w:color w:val="000000"/>
                <w:sz w:val="22"/>
                <w:szCs w:val="22"/>
              </w:rPr>
            </w:pPr>
            <w:r w:rsidRPr="009C3B67">
              <w:rPr>
                <w:caps/>
                <w:color w:val="000000"/>
                <w:sz w:val="22"/>
                <w:szCs w:val="22"/>
              </w:rPr>
              <w:t>Languages known</w:t>
            </w:r>
            <w:r w:rsidR="00D3428F">
              <w:rPr>
                <w:color w:val="000000"/>
                <w:sz w:val="22"/>
                <w:szCs w:val="22"/>
              </w:rPr>
              <w:tab/>
              <w:t>: -Hindi, English</w:t>
            </w:r>
          </w:p>
          <w:p w14:paraId="5DD7731A" w14:textId="77777777" w:rsidR="00C90C74" w:rsidRPr="009C3B67" w:rsidRDefault="00C90C74" w:rsidP="00C90C74">
            <w:pPr>
              <w:spacing w:before="0" w:after="0" w:line="240" w:lineRule="auto"/>
              <w:rPr>
                <w:color w:val="000000"/>
                <w:sz w:val="22"/>
                <w:szCs w:val="22"/>
              </w:rPr>
            </w:pPr>
          </w:p>
          <w:p w14:paraId="2D679067" w14:textId="77777777" w:rsidR="00C90C74" w:rsidRDefault="00C90C74" w:rsidP="00C90C74">
            <w:pPr>
              <w:spacing w:before="0" w:after="0" w:line="240" w:lineRule="auto"/>
              <w:ind w:left="720"/>
              <w:jc w:val="right"/>
              <w:rPr>
                <w:sz w:val="18"/>
              </w:rPr>
            </w:pPr>
          </w:p>
          <w:p w14:paraId="791B7EBB" w14:textId="77777777" w:rsidR="00C90C74" w:rsidRDefault="00C90C74" w:rsidP="00C90C74">
            <w:pPr>
              <w:spacing w:before="0" w:after="0" w:line="240" w:lineRule="auto"/>
              <w:ind w:left="720"/>
              <w:jc w:val="right"/>
              <w:rPr>
                <w:sz w:val="18"/>
              </w:rPr>
            </w:pPr>
          </w:p>
          <w:p w14:paraId="2ED9B86E" w14:textId="77777777" w:rsidR="00C8245E" w:rsidRPr="00F853B6" w:rsidRDefault="001B3FE5" w:rsidP="00C90C74">
            <w:pPr>
              <w:spacing w:before="0" w:after="0" w:line="240" w:lineRule="auto"/>
              <w:ind w:left="720"/>
              <w:jc w:val="right"/>
              <w:rPr>
                <w:sz w:val="18"/>
              </w:rPr>
            </w:pPr>
            <w:r>
              <w:rPr>
                <w:sz w:val="18"/>
              </w:rPr>
              <w:t>(</w:t>
            </w:r>
            <w:r w:rsidR="00E4231E" w:rsidRPr="001B3FE5">
              <w:rPr>
                <w:b/>
                <w:sz w:val="18"/>
              </w:rPr>
              <w:t xml:space="preserve">Kush </w:t>
            </w:r>
            <w:r w:rsidR="00140879" w:rsidRPr="001B3FE5">
              <w:rPr>
                <w:b/>
                <w:sz w:val="18"/>
              </w:rPr>
              <w:t>Kumar Singh</w:t>
            </w:r>
            <w:r>
              <w:rPr>
                <w:b/>
                <w:sz w:val="18"/>
              </w:rPr>
              <w:t>)</w:t>
            </w:r>
          </w:p>
        </w:tc>
        <w:tc>
          <w:tcPr>
            <w:tcW w:w="7829" w:type="dxa"/>
          </w:tcPr>
          <w:p w14:paraId="71852E66" w14:textId="77777777" w:rsidR="001B6DFB" w:rsidRDefault="001B6DFB" w:rsidP="001B6DFB"/>
        </w:tc>
        <w:tc>
          <w:tcPr>
            <w:tcW w:w="7829" w:type="dxa"/>
          </w:tcPr>
          <w:sdt>
            <w:sdtPr>
              <w:rPr>
                <w:rFonts w:asciiTheme="minorHAnsi" w:eastAsiaTheme="minorEastAsia" w:hAnsiTheme="minorHAnsi" w:cstheme="minorBidi"/>
                <w:b w:val="0"/>
                <w:bCs w:val="0"/>
                <w:caps w:val="0"/>
                <w:color w:val="595959" w:themeColor="text1" w:themeTint="A6"/>
              </w:rPr>
              <w:id w:val="1436861535"/>
            </w:sdtPr>
            <w:sdtEndPr/>
            <w:sdtContent>
              <w:sdt>
                <w:sdtPr>
                  <w:rPr>
                    <w:rFonts w:asciiTheme="minorHAnsi" w:eastAsiaTheme="minorEastAsia" w:hAnsiTheme="minorHAnsi" w:cstheme="minorBidi"/>
                    <w:b w:val="0"/>
                    <w:bCs w:val="0"/>
                    <w:caps w:val="0"/>
                    <w:color w:val="595959" w:themeColor="text1" w:themeTint="A6"/>
                  </w:rPr>
                  <w:id w:val="221802691"/>
                </w:sdtPr>
                <w:sdtEndPr/>
                <w:sdtContent>
                  <w:sdt>
                    <w:sdtPr>
                      <w:id w:val="335887804"/>
                      <w:temporary/>
                      <w:showingPlcHdr/>
                      <w:text/>
                    </w:sdtPr>
                    <w:sdtEndPr/>
                    <w:sdtContent>
                      <w:p w14:paraId="1D51E21D" w14:textId="77777777" w:rsidR="001B6DFB" w:rsidRDefault="001B6DFB" w:rsidP="001B6DFB">
                        <w:pPr>
                          <w:pStyle w:val="Heading2"/>
                        </w:pPr>
                        <w:r>
                          <w:t>[Job Title, Company Name]</w:t>
                        </w:r>
                      </w:p>
                    </w:sdtContent>
                  </w:sdt>
                  <w:sdt>
                    <w:sdtPr>
                      <w:id w:val="155736957"/>
                      <w:temporary/>
                      <w:showingPlcHdr/>
                      <w:text/>
                    </w:sdtPr>
                    <w:sdtEndPr/>
                    <w:sdtContent>
                      <w:p w14:paraId="695C2B1B" w14:textId="77777777" w:rsidR="001B6DFB" w:rsidRDefault="001B6DFB" w:rsidP="001B6DFB">
                        <w:pPr>
                          <w:pStyle w:val="ResumeText"/>
                        </w:pPr>
                        <w:r>
                          <w:t>[Dates From – To]</w:t>
                        </w:r>
                      </w:p>
                    </w:sdtContent>
                  </w:sdt>
                  <w:sdt>
                    <w:sdtPr>
                      <w:id w:val="-513455036"/>
                      <w:temporary/>
                      <w:showingPlcHdr/>
                    </w:sdtPr>
                    <w:sdtEndPr/>
                    <w:sdtContent>
                      <w:p w14:paraId="0FEE89F9" w14:textId="77777777" w:rsidR="001B6DFB" w:rsidRDefault="001B6DFB" w:rsidP="001B6DFB">
                        <w:r>
                          <w:t>This is the place for a brief summary of your key responsibilities and most stellar accomplishments.</w:t>
                        </w:r>
                      </w:p>
                    </w:sdtContent>
                  </w:sdt>
                </w:sdtContent>
              </w:sdt>
              <w:sdt>
                <w:sdtPr>
                  <w:rPr>
                    <w:rFonts w:asciiTheme="minorHAnsi" w:eastAsiaTheme="minorEastAsia" w:hAnsiTheme="minorHAnsi" w:cstheme="minorBidi"/>
                    <w:b w:val="0"/>
                    <w:bCs w:val="0"/>
                    <w:caps w:val="0"/>
                    <w:color w:val="595959" w:themeColor="text1" w:themeTint="A6"/>
                  </w:rPr>
                  <w:id w:val="68699791"/>
                </w:sdtPr>
                <w:sdtEndPr/>
                <w:sdtContent>
                  <w:sdt>
                    <w:sdtPr>
                      <w:id w:val="871502144"/>
                      <w:temporary/>
                      <w:showingPlcHdr/>
                      <w:text/>
                    </w:sdtPr>
                    <w:sdtEndPr/>
                    <w:sdtContent>
                      <w:p w14:paraId="4D2FBCCB" w14:textId="77777777" w:rsidR="001B6DFB" w:rsidRDefault="001B6DFB" w:rsidP="001B6DFB">
                        <w:pPr>
                          <w:pStyle w:val="Heading2"/>
                        </w:pPr>
                        <w:r>
                          <w:t>[Job Title, Company Name]</w:t>
                        </w:r>
                      </w:p>
                    </w:sdtContent>
                  </w:sdt>
                  <w:sdt>
                    <w:sdtPr>
                      <w:id w:val="525447839"/>
                      <w:temporary/>
                      <w:showingPlcHdr/>
                      <w:text/>
                    </w:sdtPr>
                    <w:sdtEndPr/>
                    <w:sdtContent>
                      <w:p w14:paraId="3B6A9F73" w14:textId="77777777" w:rsidR="001B6DFB" w:rsidRDefault="001B6DFB" w:rsidP="001B6DFB">
                        <w:pPr>
                          <w:pStyle w:val="ResumeText"/>
                        </w:pPr>
                        <w:r>
                          <w:t>[Dates From – To]</w:t>
                        </w:r>
                      </w:p>
                    </w:sdtContent>
                  </w:sdt>
                  <w:sdt>
                    <w:sdtPr>
                      <w:id w:val="-223295061"/>
                      <w:temporary/>
                      <w:showingPlcHdr/>
                    </w:sdtPr>
                    <w:sdtEndPr/>
                    <w:sdtContent>
                      <w:p w14:paraId="0473C13E" w14:textId="77777777" w:rsidR="001B6DFB" w:rsidRDefault="001B6DFB" w:rsidP="001B6DFB">
                        <w:r>
                          <w:t>This is the place for a brief summary of your key responsibilities and most stellar accomplishments.</w:t>
                        </w:r>
                      </w:p>
                    </w:sdtContent>
                  </w:sdt>
                </w:sdtContent>
              </w:sdt>
            </w:sdtContent>
          </w:sdt>
        </w:tc>
      </w:tr>
    </w:tbl>
    <w:p w14:paraId="29C7390B" w14:textId="77777777" w:rsidR="002C42BC" w:rsidRDefault="002C42BC" w:rsidP="00F853B6"/>
    <w:sectPr w:rsidR="002C42BC" w:rsidSect="00E503A1">
      <w:footerReference w:type="default" r:id="rId20"/>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4C948" w14:textId="77777777" w:rsidR="00A07357" w:rsidRDefault="00A07357">
      <w:pPr>
        <w:spacing w:before="0" w:after="0" w:line="240" w:lineRule="auto"/>
      </w:pPr>
      <w:r>
        <w:separator/>
      </w:r>
    </w:p>
  </w:endnote>
  <w:endnote w:type="continuationSeparator" w:id="0">
    <w:p w14:paraId="53B71982" w14:textId="77777777" w:rsidR="00A07357" w:rsidRDefault="00A073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26702" w14:textId="77777777" w:rsidR="009B7CA7" w:rsidRDefault="009B7CA7">
    <w:pPr>
      <w:pStyle w:val="Footer"/>
    </w:pPr>
    <w:r>
      <w:t xml:space="preserve">Page </w:t>
    </w:r>
    <w:r w:rsidR="00DD12B2">
      <w:fldChar w:fldCharType="begin"/>
    </w:r>
    <w:r>
      <w:instrText xml:space="preserve"> PAGE </w:instrText>
    </w:r>
    <w:r w:rsidR="00DD12B2">
      <w:fldChar w:fldCharType="separate"/>
    </w:r>
    <w:r w:rsidR="00755A97">
      <w:rPr>
        <w:noProof/>
      </w:rPr>
      <w:t>4</w:t>
    </w:r>
    <w:r w:rsidR="00DD12B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EA39A" w14:textId="77777777" w:rsidR="00A07357" w:rsidRDefault="00A07357">
      <w:pPr>
        <w:spacing w:before="0" w:after="0" w:line="240" w:lineRule="auto"/>
      </w:pPr>
      <w:r>
        <w:separator/>
      </w:r>
    </w:p>
  </w:footnote>
  <w:footnote w:type="continuationSeparator" w:id="0">
    <w:p w14:paraId="6A285054" w14:textId="77777777" w:rsidR="00A07357" w:rsidRDefault="00A0735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1541"/>
    <w:multiLevelType w:val="hybridMultilevel"/>
    <w:tmpl w:val="154200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F22F40"/>
    <w:multiLevelType w:val="hybridMultilevel"/>
    <w:tmpl w:val="DB889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285F5C"/>
    <w:multiLevelType w:val="hybridMultilevel"/>
    <w:tmpl w:val="34B6B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9F07B4"/>
    <w:multiLevelType w:val="hybridMultilevel"/>
    <w:tmpl w:val="52060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412BC1"/>
    <w:multiLevelType w:val="hybridMultilevel"/>
    <w:tmpl w:val="B98E200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7E16994"/>
    <w:multiLevelType w:val="hybridMultilevel"/>
    <w:tmpl w:val="2FE24F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865408"/>
    <w:multiLevelType w:val="hybridMultilevel"/>
    <w:tmpl w:val="15C470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EB0E87"/>
    <w:multiLevelType w:val="hybridMultilevel"/>
    <w:tmpl w:val="0DE4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3280B"/>
    <w:multiLevelType w:val="hybridMultilevel"/>
    <w:tmpl w:val="F5C42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21657D"/>
    <w:multiLevelType w:val="hybridMultilevel"/>
    <w:tmpl w:val="67604A0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871D94"/>
    <w:multiLevelType w:val="hybridMultilevel"/>
    <w:tmpl w:val="E5E4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F501F"/>
    <w:multiLevelType w:val="hybridMultilevel"/>
    <w:tmpl w:val="0D0831B8"/>
    <w:lvl w:ilvl="0" w:tplc="C67295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5804E4"/>
    <w:multiLevelType w:val="hybridMultilevel"/>
    <w:tmpl w:val="90663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D57C0B"/>
    <w:multiLevelType w:val="hybridMultilevel"/>
    <w:tmpl w:val="F7808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8C5BE4"/>
    <w:multiLevelType w:val="hybridMultilevel"/>
    <w:tmpl w:val="EB0A6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5457F40"/>
    <w:multiLevelType w:val="hybridMultilevel"/>
    <w:tmpl w:val="FB14B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9D4570"/>
    <w:multiLevelType w:val="hybridMultilevel"/>
    <w:tmpl w:val="3096392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nsid w:val="5F9F1687"/>
    <w:multiLevelType w:val="hybridMultilevel"/>
    <w:tmpl w:val="8500DF48"/>
    <w:lvl w:ilvl="0" w:tplc="AA2CF458">
      <w:numFmt w:val="bullet"/>
      <w:lvlText w:val=""/>
      <w:lvlJc w:val="left"/>
      <w:pPr>
        <w:ind w:left="720" w:hanging="360"/>
      </w:pPr>
      <w:rPr>
        <w:rFonts w:ascii="Symbol" w:eastAsiaTheme="minorHAnsi" w:hAnsi="Symbol" w:cstheme="minorBidi" w:hint="default"/>
        <w:b/>
        <w:sz w:val="2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AC0C21"/>
    <w:multiLevelType w:val="hybridMultilevel"/>
    <w:tmpl w:val="A0D6C4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EC6E80"/>
    <w:multiLevelType w:val="hybridMultilevel"/>
    <w:tmpl w:val="B32AF254"/>
    <w:lvl w:ilvl="0" w:tplc="ED14C8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957B45"/>
    <w:multiLevelType w:val="hybridMultilevel"/>
    <w:tmpl w:val="50F4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C7DBF"/>
    <w:multiLevelType w:val="hybridMultilevel"/>
    <w:tmpl w:val="BB5E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E20840"/>
    <w:multiLevelType w:val="hybridMultilevel"/>
    <w:tmpl w:val="4BFEC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81D3411"/>
    <w:multiLevelType w:val="hybridMultilevel"/>
    <w:tmpl w:val="4E488F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6"/>
  </w:num>
  <w:num w:numId="2">
    <w:abstractNumId w:val="12"/>
  </w:num>
  <w:num w:numId="3">
    <w:abstractNumId w:val="13"/>
  </w:num>
  <w:num w:numId="4">
    <w:abstractNumId w:val="6"/>
  </w:num>
  <w:num w:numId="5">
    <w:abstractNumId w:val="0"/>
  </w:num>
  <w:num w:numId="6">
    <w:abstractNumId w:val="9"/>
  </w:num>
  <w:num w:numId="7">
    <w:abstractNumId w:val="22"/>
  </w:num>
  <w:num w:numId="8">
    <w:abstractNumId w:val="8"/>
  </w:num>
  <w:num w:numId="9">
    <w:abstractNumId w:val="5"/>
  </w:num>
  <w:num w:numId="10">
    <w:abstractNumId w:val="7"/>
  </w:num>
  <w:num w:numId="11">
    <w:abstractNumId w:val="23"/>
  </w:num>
  <w:num w:numId="12">
    <w:abstractNumId w:val="3"/>
  </w:num>
  <w:num w:numId="13">
    <w:abstractNumId w:val="14"/>
  </w:num>
  <w:num w:numId="14">
    <w:abstractNumId w:val="15"/>
  </w:num>
  <w:num w:numId="15">
    <w:abstractNumId w:val="2"/>
  </w:num>
  <w:num w:numId="16">
    <w:abstractNumId w:val="11"/>
  </w:num>
  <w:num w:numId="17">
    <w:abstractNumId w:val="19"/>
  </w:num>
  <w:num w:numId="18">
    <w:abstractNumId w:val="17"/>
  </w:num>
  <w:num w:numId="19">
    <w:abstractNumId w:val="20"/>
  </w:num>
  <w:num w:numId="20">
    <w:abstractNumId w:val="4"/>
  </w:num>
  <w:num w:numId="21">
    <w:abstractNumId w:val="10"/>
  </w:num>
  <w:num w:numId="22">
    <w:abstractNumId w:val="1"/>
  </w:num>
  <w:num w:numId="23">
    <w:abstractNumId w:val="18"/>
  </w:num>
  <w:num w:numId="24">
    <w:abstractNumId w:val="2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activeWritingStyle w:appName="MSWord" w:lang="en-IN"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B48FB"/>
    <w:rsid w:val="000005DC"/>
    <w:rsid w:val="000027DB"/>
    <w:rsid w:val="00002EC3"/>
    <w:rsid w:val="00004471"/>
    <w:rsid w:val="00004F08"/>
    <w:rsid w:val="000051CE"/>
    <w:rsid w:val="000103BD"/>
    <w:rsid w:val="00021C2F"/>
    <w:rsid w:val="0002653B"/>
    <w:rsid w:val="00027DA0"/>
    <w:rsid w:val="000316DA"/>
    <w:rsid w:val="00040922"/>
    <w:rsid w:val="00046ABB"/>
    <w:rsid w:val="00047E13"/>
    <w:rsid w:val="0005231E"/>
    <w:rsid w:val="00057054"/>
    <w:rsid w:val="00061BDD"/>
    <w:rsid w:val="00064696"/>
    <w:rsid w:val="00065A3C"/>
    <w:rsid w:val="00066243"/>
    <w:rsid w:val="00067093"/>
    <w:rsid w:val="00070783"/>
    <w:rsid w:val="00072D95"/>
    <w:rsid w:val="00093840"/>
    <w:rsid w:val="00094FBA"/>
    <w:rsid w:val="000960D4"/>
    <w:rsid w:val="000961DB"/>
    <w:rsid w:val="00097537"/>
    <w:rsid w:val="000A7613"/>
    <w:rsid w:val="000B2CFA"/>
    <w:rsid w:val="000B44D7"/>
    <w:rsid w:val="000C5F65"/>
    <w:rsid w:val="000C76F1"/>
    <w:rsid w:val="000D0DA5"/>
    <w:rsid w:val="000D22B2"/>
    <w:rsid w:val="000D3258"/>
    <w:rsid w:val="000D3AB6"/>
    <w:rsid w:val="000D5240"/>
    <w:rsid w:val="000D7147"/>
    <w:rsid w:val="000E107A"/>
    <w:rsid w:val="000E1479"/>
    <w:rsid w:val="000E1CCB"/>
    <w:rsid w:val="000E7125"/>
    <w:rsid w:val="000F110D"/>
    <w:rsid w:val="000F76A2"/>
    <w:rsid w:val="00100CE9"/>
    <w:rsid w:val="00100F7A"/>
    <w:rsid w:val="001046DB"/>
    <w:rsid w:val="001070BA"/>
    <w:rsid w:val="00124113"/>
    <w:rsid w:val="00126D97"/>
    <w:rsid w:val="00132F5F"/>
    <w:rsid w:val="00135EB0"/>
    <w:rsid w:val="0013632E"/>
    <w:rsid w:val="0013653B"/>
    <w:rsid w:val="001370E2"/>
    <w:rsid w:val="001373BC"/>
    <w:rsid w:val="00140879"/>
    <w:rsid w:val="00143F82"/>
    <w:rsid w:val="00145A43"/>
    <w:rsid w:val="0015288B"/>
    <w:rsid w:val="00162B0A"/>
    <w:rsid w:val="00164DDD"/>
    <w:rsid w:val="0016761D"/>
    <w:rsid w:val="0017102B"/>
    <w:rsid w:val="001716F2"/>
    <w:rsid w:val="00175F1F"/>
    <w:rsid w:val="00180735"/>
    <w:rsid w:val="00182466"/>
    <w:rsid w:val="001876D6"/>
    <w:rsid w:val="001925F6"/>
    <w:rsid w:val="001955CC"/>
    <w:rsid w:val="00197A7D"/>
    <w:rsid w:val="001A31B5"/>
    <w:rsid w:val="001A4A26"/>
    <w:rsid w:val="001A6140"/>
    <w:rsid w:val="001A6314"/>
    <w:rsid w:val="001B0F63"/>
    <w:rsid w:val="001B3FE5"/>
    <w:rsid w:val="001B6DFB"/>
    <w:rsid w:val="001B7978"/>
    <w:rsid w:val="001B7C90"/>
    <w:rsid w:val="001D27F2"/>
    <w:rsid w:val="001D50C7"/>
    <w:rsid w:val="001E0E47"/>
    <w:rsid w:val="001E221F"/>
    <w:rsid w:val="00201961"/>
    <w:rsid w:val="00207FBC"/>
    <w:rsid w:val="0021324B"/>
    <w:rsid w:val="00215C89"/>
    <w:rsid w:val="00222D6A"/>
    <w:rsid w:val="0023394D"/>
    <w:rsid w:val="00235190"/>
    <w:rsid w:val="00235495"/>
    <w:rsid w:val="002366C2"/>
    <w:rsid w:val="00240499"/>
    <w:rsid w:val="002419CC"/>
    <w:rsid w:val="0024753B"/>
    <w:rsid w:val="00247AF9"/>
    <w:rsid w:val="00250F63"/>
    <w:rsid w:val="00253D3D"/>
    <w:rsid w:val="00255A44"/>
    <w:rsid w:val="00256B34"/>
    <w:rsid w:val="00256FE6"/>
    <w:rsid w:val="00263DB5"/>
    <w:rsid w:val="00264F3D"/>
    <w:rsid w:val="0027138C"/>
    <w:rsid w:val="00273FD2"/>
    <w:rsid w:val="002802FD"/>
    <w:rsid w:val="002809C4"/>
    <w:rsid w:val="00282753"/>
    <w:rsid w:val="002932B8"/>
    <w:rsid w:val="0029455D"/>
    <w:rsid w:val="0029481C"/>
    <w:rsid w:val="00294A7C"/>
    <w:rsid w:val="00296026"/>
    <w:rsid w:val="002961A8"/>
    <w:rsid w:val="0029798E"/>
    <w:rsid w:val="002A2B00"/>
    <w:rsid w:val="002A3400"/>
    <w:rsid w:val="002A59D2"/>
    <w:rsid w:val="002A6C24"/>
    <w:rsid w:val="002A73DE"/>
    <w:rsid w:val="002A7A4A"/>
    <w:rsid w:val="002B16E0"/>
    <w:rsid w:val="002B2195"/>
    <w:rsid w:val="002B323F"/>
    <w:rsid w:val="002B4033"/>
    <w:rsid w:val="002C1797"/>
    <w:rsid w:val="002C3460"/>
    <w:rsid w:val="002C40B2"/>
    <w:rsid w:val="002C42BC"/>
    <w:rsid w:val="002D78B7"/>
    <w:rsid w:val="002E3CBE"/>
    <w:rsid w:val="002E5C6D"/>
    <w:rsid w:val="002F3B84"/>
    <w:rsid w:val="002F6A5A"/>
    <w:rsid w:val="00305081"/>
    <w:rsid w:val="00314568"/>
    <w:rsid w:val="003149B5"/>
    <w:rsid w:val="00315080"/>
    <w:rsid w:val="00317D54"/>
    <w:rsid w:val="00320740"/>
    <w:rsid w:val="00322CA0"/>
    <w:rsid w:val="00323B16"/>
    <w:rsid w:val="003246F3"/>
    <w:rsid w:val="003251FB"/>
    <w:rsid w:val="00330609"/>
    <w:rsid w:val="003317D0"/>
    <w:rsid w:val="00331D65"/>
    <w:rsid w:val="00332EE1"/>
    <w:rsid w:val="00334652"/>
    <w:rsid w:val="003368D2"/>
    <w:rsid w:val="0033744D"/>
    <w:rsid w:val="00347C6A"/>
    <w:rsid w:val="003514C1"/>
    <w:rsid w:val="00353682"/>
    <w:rsid w:val="00360265"/>
    <w:rsid w:val="00364E97"/>
    <w:rsid w:val="003822B6"/>
    <w:rsid w:val="003868C4"/>
    <w:rsid w:val="0038691C"/>
    <w:rsid w:val="00386936"/>
    <w:rsid w:val="003920C7"/>
    <w:rsid w:val="00393F99"/>
    <w:rsid w:val="003A23CE"/>
    <w:rsid w:val="003A40D5"/>
    <w:rsid w:val="003A6BFC"/>
    <w:rsid w:val="003B1A20"/>
    <w:rsid w:val="003B5C43"/>
    <w:rsid w:val="003B7902"/>
    <w:rsid w:val="003C61AC"/>
    <w:rsid w:val="003D38D8"/>
    <w:rsid w:val="003D4062"/>
    <w:rsid w:val="003D5EA0"/>
    <w:rsid w:val="003D77A5"/>
    <w:rsid w:val="003E1B29"/>
    <w:rsid w:val="003E2B0C"/>
    <w:rsid w:val="003E3C67"/>
    <w:rsid w:val="003E4FFE"/>
    <w:rsid w:val="003F05E3"/>
    <w:rsid w:val="003F6596"/>
    <w:rsid w:val="003F66E2"/>
    <w:rsid w:val="004009E1"/>
    <w:rsid w:val="00400DD3"/>
    <w:rsid w:val="004020A6"/>
    <w:rsid w:val="004022BF"/>
    <w:rsid w:val="004031C9"/>
    <w:rsid w:val="00405882"/>
    <w:rsid w:val="00414819"/>
    <w:rsid w:val="00414C7D"/>
    <w:rsid w:val="004159F8"/>
    <w:rsid w:val="00420D74"/>
    <w:rsid w:val="00421204"/>
    <w:rsid w:val="00424AA7"/>
    <w:rsid w:val="00425181"/>
    <w:rsid w:val="004334BD"/>
    <w:rsid w:val="00433F2C"/>
    <w:rsid w:val="004342F7"/>
    <w:rsid w:val="00437BB0"/>
    <w:rsid w:val="00437DF7"/>
    <w:rsid w:val="004458FF"/>
    <w:rsid w:val="00446300"/>
    <w:rsid w:val="00446B54"/>
    <w:rsid w:val="00450B4C"/>
    <w:rsid w:val="00461212"/>
    <w:rsid w:val="00464D3D"/>
    <w:rsid w:val="00465411"/>
    <w:rsid w:val="004658E8"/>
    <w:rsid w:val="00466D1C"/>
    <w:rsid w:val="00471576"/>
    <w:rsid w:val="0047346B"/>
    <w:rsid w:val="00474DB6"/>
    <w:rsid w:val="00476CF7"/>
    <w:rsid w:val="00477EA7"/>
    <w:rsid w:val="004801E8"/>
    <w:rsid w:val="00482167"/>
    <w:rsid w:val="004821D7"/>
    <w:rsid w:val="0049351D"/>
    <w:rsid w:val="004946F4"/>
    <w:rsid w:val="00496C8C"/>
    <w:rsid w:val="00497652"/>
    <w:rsid w:val="004A0B0F"/>
    <w:rsid w:val="004A0E36"/>
    <w:rsid w:val="004A1006"/>
    <w:rsid w:val="004A602A"/>
    <w:rsid w:val="004A67EB"/>
    <w:rsid w:val="004A6D86"/>
    <w:rsid w:val="004B0F39"/>
    <w:rsid w:val="004B11D9"/>
    <w:rsid w:val="004B6C25"/>
    <w:rsid w:val="004C3E92"/>
    <w:rsid w:val="004D14EA"/>
    <w:rsid w:val="004D32CC"/>
    <w:rsid w:val="004D3E40"/>
    <w:rsid w:val="004D58CB"/>
    <w:rsid w:val="004E4B42"/>
    <w:rsid w:val="004E6F8D"/>
    <w:rsid w:val="004F0751"/>
    <w:rsid w:val="004F0C2E"/>
    <w:rsid w:val="004F1AEA"/>
    <w:rsid w:val="004F39E1"/>
    <w:rsid w:val="004F3BC1"/>
    <w:rsid w:val="00503692"/>
    <w:rsid w:val="00522E2A"/>
    <w:rsid w:val="00525C3B"/>
    <w:rsid w:val="00526591"/>
    <w:rsid w:val="0053003D"/>
    <w:rsid w:val="005315F3"/>
    <w:rsid w:val="005329B7"/>
    <w:rsid w:val="005331D4"/>
    <w:rsid w:val="00534201"/>
    <w:rsid w:val="005541D8"/>
    <w:rsid w:val="0055639D"/>
    <w:rsid w:val="00566AAA"/>
    <w:rsid w:val="00567AAC"/>
    <w:rsid w:val="00570337"/>
    <w:rsid w:val="00576B52"/>
    <w:rsid w:val="00577006"/>
    <w:rsid w:val="00577D65"/>
    <w:rsid w:val="00581930"/>
    <w:rsid w:val="00585320"/>
    <w:rsid w:val="0059000D"/>
    <w:rsid w:val="005928C4"/>
    <w:rsid w:val="00592F1F"/>
    <w:rsid w:val="005A0A7B"/>
    <w:rsid w:val="005A33B0"/>
    <w:rsid w:val="005A4F2D"/>
    <w:rsid w:val="005B2473"/>
    <w:rsid w:val="005B6C68"/>
    <w:rsid w:val="005B7BB2"/>
    <w:rsid w:val="005C08E2"/>
    <w:rsid w:val="005C0CB9"/>
    <w:rsid w:val="005C10C2"/>
    <w:rsid w:val="005C1A53"/>
    <w:rsid w:val="005C31CB"/>
    <w:rsid w:val="005C6AE6"/>
    <w:rsid w:val="005C754D"/>
    <w:rsid w:val="005D064E"/>
    <w:rsid w:val="005D283B"/>
    <w:rsid w:val="005D4EE8"/>
    <w:rsid w:val="005D569A"/>
    <w:rsid w:val="005D6381"/>
    <w:rsid w:val="005F16AE"/>
    <w:rsid w:val="005F2E8A"/>
    <w:rsid w:val="005F3755"/>
    <w:rsid w:val="005F6126"/>
    <w:rsid w:val="006067D2"/>
    <w:rsid w:val="006104CE"/>
    <w:rsid w:val="006148E0"/>
    <w:rsid w:val="0061581B"/>
    <w:rsid w:val="006171CF"/>
    <w:rsid w:val="00625D30"/>
    <w:rsid w:val="00635B62"/>
    <w:rsid w:val="00637EFA"/>
    <w:rsid w:val="00640CAD"/>
    <w:rsid w:val="00642118"/>
    <w:rsid w:val="00650F29"/>
    <w:rsid w:val="006532C5"/>
    <w:rsid w:val="006535DE"/>
    <w:rsid w:val="00656835"/>
    <w:rsid w:val="00670F93"/>
    <w:rsid w:val="00671C12"/>
    <w:rsid w:val="00676244"/>
    <w:rsid w:val="0068756E"/>
    <w:rsid w:val="0069252E"/>
    <w:rsid w:val="00693ADF"/>
    <w:rsid w:val="00695D74"/>
    <w:rsid w:val="006A3590"/>
    <w:rsid w:val="006A3E9B"/>
    <w:rsid w:val="006A44D0"/>
    <w:rsid w:val="006A7A47"/>
    <w:rsid w:val="006A7EAF"/>
    <w:rsid w:val="006B436E"/>
    <w:rsid w:val="006B52F5"/>
    <w:rsid w:val="006B710E"/>
    <w:rsid w:val="006C0CF8"/>
    <w:rsid w:val="006C0E7F"/>
    <w:rsid w:val="006C0ED1"/>
    <w:rsid w:val="006C3C83"/>
    <w:rsid w:val="006C45A2"/>
    <w:rsid w:val="006D3F13"/>
    <w:rsid w:val="006D429C"/>
    <w:rsid w:val="006D66EB"/>
    <w:rsid w:val="006D700F"/>
    <w:rsid w:val="006E3DD5"/>
    <w:rsid w:val="006E567E"/>
    <w:rsid w:val="006E6166"/>
    <w:rsid w:val="006E65AF"/>
    <w:rsid w:val="006F15E3"/>
    <w:rsid w:val="006F422C"/>
    <w:rsid w:val="006F61C2"/>
    <w:rsid w:val="006F69EB"/>
    <w:rsid w:val="00700C81"/>
    <w:rsid w:val="00704509"/>
    <w:rsid w:val="0071427A"/>
    <w:rsid w:val="0071528C"/>
    <w:rsid w:val="007262F3"/>
    <w:rsid w:val="00730138"/>
    <w:rsid w:val="00731FB2"/>
    <w:rsid w:val="0073698A"/>
    <w:rsid w:val="0074390B"/>
    <w:rsid w:val="00745CD3"/>
    <w:rsid w:val="00752A8A"/>
    <w:rsid w:val="00755A97"/>
    <w:rsid w:val="00760798"/>
    <w:rsid w:val="00763A07"/>
    <w:rsid w:val="00765325"/>
    <w:rsid w:val="00765B3A"/>
    <w:rsid w:val="00766B30"/>
    <w:rsid w:val="00770756"/>
    <w:rsid w:val="00771EF9"/>
    <w:rsid w:val="00772594"/>
    <w:rsid w:val="00773A72"/>
    <w:rsid w:val="00774D90"/>
    <w:rsid w:val="007760F6"/>
    <w:rsid w:val="0078376E"/>
    <w:rsid w:val="00784E08"/>
    <w:rsid w:val="00792B3C"/>
    <w:rsid w:val="007971FD"/>
    <w:rsid w:val="0079782C"/>
    <w:rsid w:val="007978AA"/>
    <w:rsid w:val="00797BA5"/>
    <w:rsid w:val="007A08E4"/>
    <w:rsid w:val="007A1AEC"/>
    <w:rsid w:val="007A2D6D"/>
    <w:rsid w:val="007A2E7B"/>
    <w:rsid w:val="007B45DC"/>
    <w:rsid w:val="007B5825"/>
    <w:rsid w:val="007B7B8B"/>
    <w:rsid w:val="007C01EF"/>
    <w:rsid w:val="007C0957"/>
    <w:rsid w:val="007C095E"/>
    <w:rsid w:val="007C4CA4"/>
    <w:rsid w:val="007C72A9"/>
    <w:rsid w:val="007C7A8F"/>
    <w:rsid w:val="007D076F"/>
    <w:rsid w:val="007D2B99"/>
    <w:rsid w:val="007D7CFE"/>
    <w:rsid w:val="007E1F18"/>
    <w:rsid w:val="007E28EE"/>
    <w:rsid w:val="007E3711"/>
    <w:rsid w:val="007F61AA"/>
    <w:rsid w:val="0080064D"/>
    <w:rsid w:val="00800C95"/>
    <w:rsid w:val="00801393"/>
    <w:rsid w:val="00803F42"/>
    <w:rsid w:val="00804520"/>
    <w:rsid w:val="008054B6"/>
    <w:rsid w:val="008179CA"/>
    <w:rsid w:val="00823952"/>
    <w:rsid w:val="0082565B"/>
    <w:rsid w:val="00827632"/>
    <w:rsid w:val="00840BE9"/>
    <w:rsid w:val="00842A59"/>
    <w:rsid w:val="008525E2"/>
    <w:rsid w:val="00854373"/>
    <w:rsid w:val="0085726E"/>
    <w:rsid w:val="008652F4"/>
    <w:rsid w:val="008712C5"/>
    <w:rsid w:val="0087184D"/>
    <w:rsid w:val="00871D58"/>
    <w:rsid w:val="0087607C"/>
    <w:rsid w:val="008778F7"/>
    <w:rsid w:val="00880FA2"/>
    <w:rsid w:val="00882E5C"/>
    <w:rsid w:val="00887389"/>
    <w:rsid w:val="008912E0"/>
    <w:rsid w:val="00894692"/>
    <w:rsid w:val="0089634E"/>
    <w:rsid w:val="00897213"/>
    <w:rsid w:val="008A751D"/>
    <w:rsid w:val="008B5B77"/>
    <w:rsid w:val="008B5FED"/>
    <w:rsid w:val="008B744C"/>
    <w:rsid w:val="008C2327"/>
    <w:rsid w:val="008C53AC"/>
    <w:rsid w:val="008C5F6A"/>
    <w:rsid w:val="008C6D23"/>
    <w:rsid w:val="008C7F09"/>
    <w:rsid w:val="008E19BC"/>
    <w:rsid w:val="008E2BE2"/>
    <w:rsid w:val="008E5624"/>
    <w:rsid w:val="008E7633"/>
    <w:rsid w:val="008F170A"/>
    <w:rsid w:val="008F5AAD"/>
    <w:rsid w:val="00901CD4"/>
    <w:rsid w:val="00904477"/>
    <w:rsid w:val="00905EBC"/>
    <w:rsid w:val="009076DB"/>
    <w:rsid w:val="00911698"/>
    <w:rsid w:val="00921531"/>
    <w:rsid w:val="009219FE"/>
    <w:rsid w:val="00922250"/>
    <w:rsid w:val="0093545F"/>
    <w:rsid w:val="00946504"/>
    <w:rsid w:val="009503CA"/>
    <w:rsid w:val="00951F06"/>
    <w:rsid w:val="0095416A"/>
    <w:rsid w:val="0096266C"/>
    <w:rsid w:val="00965D8D"/>
    <w:rsid w:val="00967459"/>
    <w:rsid w:val="009715C3"/>
    <w:rsid w:val="00977F78"/>
    <w:rsid w:val="0098120C"/>
    <w:rsid w:val="00984215"/>
    <w:rsid w:val="009843B3"/>
    <w:rsid w:val="00985678"/>
    <w:rsid w:val="00985A7D"/>
    <w:rsid w:val="00986079"/>
    <w:rsid w:val="00986A76"/>
    <w:rsid w:val="0098726D"/>
    <w:rsid w:val="009914DD"/>
    <w:rsid w:val="00992CD5"/>
    <w:rsid w:val="00995CED"/>
    <w:rsid w:val="009A48E1"/>
    <w:rsid w:val="009B1542"/>
    <w:rsid w:val="009B1BE2"/>
    <w:rsid w:val="009B2DB0"/>
    <w:rsid w:val="009B394E"/>
    <w:rsid w:val="009B6B08"/>
    <w:rsid w:val="009B7CA7"/>
    <w:rsid w:val="009C0B63"/>
    <w:rsid w:val="009C3B67"/>
    <w:rsid w:val="009C5902"/>
    <w:rsid w:val="009D1B63"/>
    <w:rsid w:val="009D366F"/>
    <w:rsid w:val="009D4D15"/>
    <w:rsid w:val="009D5C36"/>
    <w:rsid w:val="009D654F"/>
    <w:rsid w:val="009D6AF4"/>
    <w:rsid w:val="009D6C36"/>
    <w:rsid w:val="009D758F"/>
    <w:rsid w:val="009D7966"/>
    <w:rsid w:val="009E3B32"/>
    <w:rsid w:val="009E4F09"/>
    <w:rsid w:val="009E572D"/>
    <w:rsid w:val="009F2A90"/>
    <w:rsid w:val="009F4591"/>
    <w:rsid w:val="009F71B9"/>
    <w:rsid w:val="00A01328"/>
    <w:rsid w:val="00A02D1E"/>
    <w:rsid w:val="00A07357"/>
    <w:rsid w:val="00A13BE4"/>
    <w:rsid w:val="00A228C9"/>
    <w:rsid w:val="00A23286"/>
    <w:rsid w:val="00A274F2"/>
    <w:rsid w:val="00A277C2"/>
    <w:rsid w:val="00A307EC"/>
    <w:rsid w:val="00A32040"/>
    <w:rsid w:val="00A3299C"/>
    <w:rsid w:val="00A34325"/>
    <w:rsid w:val="00A363D6"/>
    <w:rsid w:val="00A36C9E"/>
    <w:rsid w:val="00A401FD"/>
    <w:rsid w:val="00A408B5"/>
    <w:rsid w:val="00A41427"/>
    <w:rsid w:val="00A41AC3"/>
    <w:rsid w:val="00A447C8"/>
    <w:rsid w:val="00A44AC4"/>
    <w:rsid w:val="00A50454"/>
    <w:rsid w:val="00A5564C"/>
    <w:rsid w:val="00A61372"/>
    <w:rsid w:val="00A622B3"/>
    <w:rsid w:val="00A66D8A"/>
    <w:rsid w:val="00A746FB"/>
    <w:rsid w:val="00A80503"/>
    <w:rsid w:val="00A815A0"/>
    <w:rsid w:val="00A83119"/>
    <w:rsid w:val="00A834AB"/>
    <w:rsid w:val="00A87C4A"/>
    <w:rsid w:val="00A87D10"/>
    <w:rsid w:val="00A9069B"/>
    <w:rsid w:val="00A9144F"/>
    <w:rsid w:val="00A92521"/>
    <w:rsid w:val="00A93126"/>
    <w:rsid w:val="00A96330"/>
    <w:rsid w:val="00A96A02"/>
    <w:rsid w:val="00AA008B"/>
    <w:rsid w:val="00AA24B2"/>
    <w:rsid w:val="00AB0677"/>
    <w:rsid w:val="00AB3017"/>
    <w:rsid w:val="00AB6C4A"/>
    <w:rsid w:val="00AC6837"/>
    <w:rsid w:val="00AD1C2C"/>
    <w:rsid w:val="00AD4B53"/>
    <w:rsid w:val="00AD71D7"/>
    <w:rsid w:val="00AE036E"/>
    <w:rsid w:val="00AE68BF"/>
    <w:rsid w:val="00AE6D72"/>
    <w:rsid w:val="00AF0AC1"/>
    <w:rsid w:val="00AF16AF"/>
    <w:rsid w:val="00AF449F"/>
    <w:rsid w:val="00B02866"/>
    <w:rsid w:val="00B068EC"/>
    <w:rsid w:val="00B13DF3"/>
    <w:rsid w:val="00B14F30"/>
    <w:rsid w:val="00B2237B"/>
    <w:rsid w:val="00B26665"/>
    <w:rsid w:val="00B31B4F"/>
    <w:rsid w:val="00B37AC4"/>
    <w:rsid w:val="00B50679"/>
    <w:rsid w:val="00B513C8"/>
    <w:rsid w:val="00B535D4"/>
    <w:rsid w:val="00B54F80"/>
    <w:rsid w:val="00B55E48"/>
    <w:rsid w:val="00B62A50"/>
    <w:rsid w:val="00B657AD"/>
    <w:rsid w:val="00B67BD0"/>
    <w:rsid w:val="00B75A45"/>
    <w:rsid w:val="00B838B8"/>
    <w:rsid w:val="00B85ACF"/>
    <w:rsid w:val="00B87873"/>
    <w:rsid w:val="00B90C28"/>
    <w:rsid w:val="00B9130B"/>
    <w:rsid w:val="00BA3817"/>
    <w:rsid w:val="00BB0FDF"/>
    <w:rsid w:val="00BB18D6"/>
    <w:rsid w:val="00BB1D40"/>
    <w:rsid w:val="00BC1A93"/>
    <w:rsid w:val="00BC46C1"/>
    <w:rsid w:val="00BC5E33"/>
    <w:rsid w:val="00BC7D00"/>
    <w:rsid w:val="00BD7F64"/>
    <w:rsid w:val="00BE02B4"/>
    <w:rsid w:val="00BE4B15"/>
    <w:rsid w:val="00BE526D"/>
    <w:rsid w:val="00BE7C13"/>
    <w:rsid w:val="00BF19FF"/>
    <w:rsid w:val="00BF1BC0"/>
    <w:rsid w:val="00BF51D0"/>
    <w:rsid w:val="00BF649A"/>
    <w:rsid w:val="00BF7695"/>
    <w:rsid w:val="00BF7F26"/>
    <w:rsid w:val="00C00027"/>
    <w:rsid w:val="00C00683"/>
    <w:rsid w:val="00C00E9D"/>
    <w:rsid w:val="00C026E6"/>
    <w:rsid w:val="00C0382E"/>
    <w:rsid w:val="00C038CA"/>
    <w:rsid w:val="00C10A0C"/>
    <w:rsid w:val="00C11F24"/>
    <w:rsid w:val="00C151D1"/>
    <w:rsid w:val="00C21E51"/>
    <w:rsid w:val="00C24104"/>
    <w:rsid w:val="00C24F1C"/>
    <w:rsid w:val="00C26CE6"/>
    <w:rsid w:val="00C305DE"/>
    <w:rsid w:val="00C333A3"/>
    <w:rsid w:val="00C34966"/>
    <w:rsid w:val="00C40E66"/>
    <w:rsid w:val="00C41343"/>
    <w:rsid w:val="00C414E4"/>
    <w:rsid w:val="00C42959"/>
    <w:rsid w:val="00C42C3C"/>
    <w:rsid w:val="00C439DF"/>
    <w:rsid w:val="00C45A86"/>
    <w:rsid w:val="00C501B1"/>
    <w:rsid w:val="00C53655"/>
    <w:rsid w:val="00C612B0"/>
    <w:rsid w:val="00C62B7A"/>
    <w:rsid w:val="00C6466C"/>
    <w:rsid w:val="00C71A0B"/>
    <w:rsid w:val="00C729FF"/>
    <w:rsid w:val="00C77267"/>
    <w:rsid w:val="00C80015"/>
    <w:rsid w:val="00C8245E"/>
    <w:rsid w:val="00C86F9B"/>
    <w:rsid w:val="00C8791A"/>
    <w:rsid w:val="00C90C74"/>
    <w:rsid w:val="00CC0B11"/>
    <w:rsid w:val="00CC1E18"/>
    <w:rsid w:val="00CC3651"/>
    <w:rsid w:val="00CD058C"/>
    <w:rsid w:val="00CD4E80"/>
    <w:rsid w:val="00CE0141"/>
    <w:rsid w:val="00CE08D6"/>
    <w:rsid w:val="00CE28C6"/>
    <w:rsid w:val="00CE5DDD"/>
    <w:rsid w:val="00CE6028"/>
    <w:rsid w:val="00CE68EB"/>
    <w:rsid w:val="00CF0185"/>
    <w:rsid w:val="00CF4BDF"/>
    <w:rsid w:val="00D00EDA"/>
    <w:rsid w:val="00D03899"/>
    <w:rsid w:val="00D06486"/>
    <w:rsid w:val="00D07651"/>
    <w:rsid w:val="00D14743"/>
    <w:rsid w:val="00D1732F"/>
    <w:rsid w:val="00D213D7"/>
    <w:rsid w:val="00D22846"/>
    <w:rsid w:val="00D22D3B"/>
    <w:rsid w:val="00D26DE5"/>
    <w:rsid w:val="00D31673"/>
    <w:rsid w:val="00D317A6"/>
    <w:rsid w:val="00D3359C"/>
    <w:rsid w:val="00D3428F"/>
    <w:rsid w:val="00D35114"/>
    <w:rsid w:val="00D46BF9"/>
    <w:rsid w:val="00D47E68"/>
    <w:rsid w:val="00D5031A"/>
    <w:rsid w:val="00D54D17"/>
    <w:rsid w:val="00D56DF1"/>
    <w:rsid w:val="00D60BA4"/>
    <w:rsid w:val="00D617F2"/>
    <w:rsid w:val="00D62335"/>
    <w:rsid w:val="00D645B4"/>
    <w:rsid w:val="00D664F8"/>
    <w:rsid w:val="00D67508"/>
    <w:rsid w:val="00D6763F"/>
    <w:rsid w:val="00D67981"/>
    <w:rsid w:val="00D767A6"/>
    <w:rsid w:val="00D81173"/>
    <w:rsid w:val="00D83578"/>
    <w:rsid w:val="00D84129"/>
    <w:rsid w:val="00D87B6F"/>
    <w:rsid w:val="00D93FA9"/>
    <w:rsid w:val="00D9445E"/>
    <w:rsid w:val="00D96241"/>
    <w:rsid w:val="00D9709F"/>
    <w:rsid w:val="00DA04E7"/>
    <w:rsid w:val="00DB1AEA"/>
    <w:rsid w:val="00DB2C57"/>
    <w:rsid w:val="00DB4C61"/>
    <w:rsid w:val="00DB6723"/>
    <w:rsid w:val="00DB73F5"/>
    <w:rsid w:val="00DC666D"/>
    <w:rsid w:val="00DD12B2"/>
    <w:rsid w:val="00DD283B"/>
    <w:rsid w:val="00DD2D93"/>
    <w:rsid w:val="00DD77E0"/>
    <w:rsid w:val="00DE096D"/>
    <w:rsid w:val="00DE0B2A"/>
    <w:rsid w:val="00DE5BB7"/>
    <w:rsid w:val="00DF0D7F"/>
    <w:rsid w:val="00DF5000"/>
    <w:rsid w:val="00DF6DF4"/>
    <w:rsid w:val="00E029D5"/>
    <w:rsid w:val="00E054D6"/>
    <w:rsid w:val="00E069E3"/>
    <w:rsid w:val="00E14E33"/>
    <w:rsid w:val="00E20E3A"/>
    <w:rsid w:val="00E2365B"/>
    <w:rsid w:val="00E252D4"/>
    <w:rsid w:val="00E26289"/>
    <w:rsid w:val="00E30B80"/>
    <w:rsid w:val="00E3263A"/>
    <w:rsid w:val="00E33A7B"/>
    <w:rsid w:val="00E34C79"/>
    <w:rsid w:val="00E370C8"/>
    <w:rsid w:val="00E421C3"/>
    <w:rsid w:val="00E4231E"/>
    <w:rsid w:val="00E44D36"/>
    <w:rsid w:val="00E45870"/>
    <w:rsid w:val="00E45DD9"/>
    <w:rsid w:val="00E46198"/>
    <w:rsid w:val="00E461D2"/>
    <w:rsid w:val="00E4731F"/>
    <w:rsid w:val="00E503A1"/>
    <w:rsid w:val="00E509B7"/>
    <w:rsid w:val="00E51696"/>
    <w:rsid w:val="00E516BD"/>
    <w:rsid w:val="00E52F82"/>
    <w:rsid w:val="00E532E5"/>
    <w:rsid w:val="00E627A3"/>
    <w:rsid w:val="00E64CC9"/>
    <w:rsid w:val="00E654B4"/>
    <w:rsid w:val="00E76387"/>
    <w:rsid w:val="00E83CEA"/>
    <w:rsid w:val="00E84B18"/>
    <w:rsid w:val="00E85480"/>
    <w:rsid w:val="00E91C42"/>
    <w:rsid w:val="00E94E26"/>
    <w:rsid w:val="00E95F13"/>
    <w:rsid w:val="00E978C6"/>
    <w:rsid w:val="00EA0DDF"/>
    <w:rsid w:val="00EA31AC"/>
    <w:rsid w:val="00EA3E30"/>
    <w:rsid w:val="00EA3F6A"/>
    <w:rsid w:val="00EA5DF7"/>
    <w:rsid w:val="00EA73C2"/>
    <w:rsid w:val="00EA7802"/>
    <w:rsid w:val="00EB1C2A"/>
    <w:rsid w:val="00EB31E4"/>
    <w:rsid w:val="00EB48FB"/>
    <w:rsid w:val="00EB5F95"/>
    <w:rsid w:val="00EC2B6C"/>
    <w:rsid w:val="00EC3861"/>
    <w:rsid w:val="00ED1596"/>
    <w:rsid w:val="00ED3B21"/>
    <w:rsid w:val="00ED54E4"/>
    <w:rsid w:val="00ED704E"/>
    <w:rsid w:val="00EE2B70"/>
    <w:rsid w:val="00EE3A58"/>
    <w:rsid w:val="00EE5E05"/>
    <w:rsid w:val="00EE5E7E"/>
    <w:rsid w:val="00EE6736"/>
    <w:rsid w:val="00EE6E16"/>
    <w:rsid w:val="00EF48EC"/>
    <w:rsid w:val="00EF7CFA"/>
    <w:rsid w:val="00F00846"/>
    <w:rsid w:val="00F0456C"/>
    <w:rsid w:val="00F13A31"/>
    <w:rsid w:val="00F13B45"/>
    <w:rsid w:val="00F1504C"/>
    <w:rsid w:val="00F16702"/>
    <w:rsid w:val="00F23D44"/>
    <w:rsid w:val="00F246BE"/>
    <w:rsid w:val="00F41000"/>
    <w:rsid w:val="00F41715"/>
    <w:rsid w:val="00F51264"/>
    <w:rsid w:val="00F536E5"/>
    <w:rsid w:val="00F57E94"/>
    <w:rsid w:val="00F66213"/>
    <w:rsid w:val="00F715A2"/>
    <w:rsid w:val="00F77F28"/>
    <w:rsid w:val="00F853B6"/>
    <w:rsid w:val="00F909C4"/>
    <w:rsid w:val="00F9105D"/>
    <w:rsid w:val="00F91BA3"/>
    <w:rsid w:val="00F92EC2"/>
    <w:rsid w:val="00F97D5A"/>
    <w:rsid w:val="00FA136F"/>
    <w:rsid w:val="00FA4D4D"/>
    <w:rsid w:val="00FA678E"/>
    <w:rsid w:val="00FB0153"/>
    <w:rsid w:val="00FB60E2"/>
    <w:rsid w:val="00FB78FD"/>
    <w:rsid w:val="00FB7E41"/>
    <w:rsid w:val="00FC3DAE"/>
    <w:rsid w:val="00FE31F8"/>
    <w:rsid w:val="00FE4AB6"/>
    <w:rsid w:val="00FE70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68EA2"/>
  <w15:docId w15:val="{A9745657-16B6-4E23-A69D-6A444995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3A1"/>
    <w:rPr>
      <w:kern w:val="20"/>
    </w:rPr>
  </w:style>
  <w:style w:type="paragraph" w:styleId="Heading1">
    <w:name w:val="heading 1"/>
    <w:basedOn w:val="Normal"/>
    <w:next w:val="Normal"/>
    <w:link w:val="Heading1Char"/>
    <w:uiPriority w:val="1"/>
    <w:unhideWhenUsed/>
    <w:qFormat/>
    <w:rsid w:val="00E503A1"/>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E503A1"/>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E503A1"/>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E503A1"/>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E503A1"/>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E503A1"/>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E503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03A1"/>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503A1"/>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E503A1"/>
    <w:pPr>
      <w:spacing w:after="0" w:line="240" w:lineRule="auto"/>
    </w:pPr>
  </w:style>
  <w:style w:type="character" w:customStyle="1" w:styleId="HeaderChar">
    <w:name w:val="Header Char"/>
    <w:basedOn w:val="DefaultParagraphFont"/>
    <w:link w:val="Header"/>
    <w:uiPriority w:val="9"/>
    <w:rsid w:val="00E503A1"/>
    <w:rPr>
      <w:kern w:val="20"/>
    </w:rPr>
  </w:style>
  <w:style w:type="paragraph" w:styleId="Footer">
    <w:name w:val="footer"/>
    <w:basedOn w:val="Normal"/>
    <w:link w:val="FooterChar"/>
    <w:uiPriority w:val="2"/>
    <w:unhideWhenUsed/>
    <w:rsid w:val="00E503A1"/>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E503A1"/>
    <w:rPr>
      <w:kern w:val="20"/>
    </w:rPr>
  </w:style>
  <w:style w:type="paragraph" w:customStyle="1" w:styleId="ResumeText">
    <w:name w:val="Resume Text"/>
    <w:basedOn w:val="Normal"/>
    <w:qFormat/>
    <w:rsid w:val="00E503A1"/>
    <w:pPr>
      <w:spacing w:after="40"/>
      <w:ind w:right="1440"/>
    </w:pPr>
  </w:style>
  <w:style w:type="character" w:styleId="PlaceholderText">
    <w:name w:val="Placeholder Text"/>
    <w:basedOn w:val="DefaultParagraphFont"/>
    <w:uiPriority w:val="99"/>
    <w:semiHidden/>
    <w:rsid w:val="00E503A1"/>
    <w:rPr>
      <w:color w:val="808080"/>
    </w:rPr>
  </w:style>
  <w:style w:type="table" w:styleId="TableGrid">
    <w:name w:val="Table Grid"/>
    <w:basedOn w:val="TableNormal"/>
    <w:rsid w:val="00E50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E503A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rsid w:val="00E503A1"/>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E503A1"/>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E503A1"/>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E503A1"/>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E503A1"/>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E503A1"/>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E503A1"/>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E503A1"/>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E503A1"/>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E503A1"/>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E503A1"/>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E503A1"/>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E503A1"/>
    <w:pPr>
      <w:spacing w:after="40"/>
    </w:pPr>
    <w:rPr>
      <w:b/>
      <w:bCs/>
    </w:rPr>
  </w:style>
  <w:style w:type="paragraph" w:styleId="Salutation">
    <w:name w:val="Salutation"/>
    <w:basedOn w:val="Normal"/>
    <w:next w:val="Normal"/>
    <w:link w:val="SalutationChar"/>
    <w:uiPriority w:val="8"/>
    <w:unhideWhenUsed/>
    <w:qFormat/>
    <w:rsid w:val="00E503A1"/>
    <w:pPr>
      <w:spacing w:before="720"/>
    </w:pPr>
  </w:style>
  <w:style w:type="character" w:customStyle="1" w:styleId="SalutationChar">
    <w:name w:val="Salutation Char"/>
    <w:basedOn w:val="DefaultParagraphFont"/>
    <w:link w:val="Salutation"/>
    <w:uiPriority w:val="8"/>
    <w:rsid w:val="00E503A1"/>
    <w:rPr>
      <w:kern w:val="20"/>
    </w:rPr>
  </w:style>
  <w:style w:type="paragraph" w:styleId="Closing">
    <w:name w:val="Closing"/>
    <w:basedOn w:val="Normal"/>
    <w:link w:val="ClosingChar"/>
    <w:uiPriority w:val="8"/>
    <w:unhideWhenUsed/>
    <w:qFormat/>
    <w:rsid w:val="00E503A1"/>
    <w:pPr>
      <w:spacing w:before="480" w:after="960" w:line="240" w:lineRule="auto"/>
    </w:pPr>
  </w:style>
  <w:style w:type="character" w:customStyle="1" w:styleId="ClosingChar">
    <w:name w:val="Closing Char"/>
    <w:basedOn w:val="DefaultParagraphFont"/>
    <w:link w:val="Closing"/>
    <w:uiPriority w:val="8"/>
    <w:rsid w:val="00E503A1"/>
    <w:rPr>
      <w:kern w:val="20"/>
    </w:rPr>
  </w:style>
  <w:style w:type="paragraph" w:styleId="Signature">
    <w:name w:val="Signature"/>
    <w:basedOn w:val="Normal"/>
    <w:link w:val="SignatureChar"/>
    <w:uiPriority w:val="8"/>
    <w:unhideWhenUsed/>
    <w:qFormat/>
    <w:rsid w:val="00E503A1"/>
    <w:pPr>
      <w:spacing w:after="480"/>
    </w:pPr>
    <w:rPr>
      <w:b/>
      <w:bCs/>
    </w:rPr>
  </w:style>
  <w:style w:type="character" w:customStyle="1" w:styleId="SignatureChar">
    <w:name w:val="Signature Char"/>
    <w:basedOn w:val="DefaultParagraphFont"/>
    <w:link w:val="Signature"/>
    <w:uiPriority w:val="8"/>
    <w:rsid w:val="00E503A1"/>
    <w:rPr>
      <w:b/>
      <w:bCs/>
      <w:kern w:val="20"/>
    </w:rPr>
  </w:style>
  <w:style w:type="character" w:styleId="Emphasis">
    <w:name w:val="Emphasis"/>
    <w:basedOn w:val="DefaultParagraphFont"/>
    <w:uiPriority w:val="2"/>
    <w:unhideWhenUsed/>
    <w:qFormat/>
    <w:rsid w:val="00E503A1"/>
    <w:rPr>
      <w:color w:val="7E97AD" w:themeColor="accent1"/>
    </w:rPr>
  </w:style>
  <w:style w:type="paragraph" w:customStyle="1" w:styleId="ContactInfo">
    <w:name w:val="Contact Info"/>
    <w:basedOn w:val="Normal"/>
    <w:uiPriority w:val="2"/>
    <w:qFormat/>
    <w:rsid w:val="00E503A1"/>
    <w:pPr>
      <w:spacing w:after="0" w:line="240" w:lineRule="auto"/>
      <w:jc w:val="right"/>
    </w:pPr>
    <w:rPr>
      <w:sz w:val="18"/>
    </w:rPr>
  </w:style>
  <w:style w:type="paragraph" w:customStyle="1" w:styleId="Name">
    <w:name w:val="Name"/>
    <w:basedOn w:val="Normal"/>
    <w:next w:val="Normal"/>
    <w:uiPriority w:val="1"/>
    <w:qFormat/>
    <w:rsid w:val="00E503A1"/>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ListParagraph">
    <w:name w:val="List Paragraph"/>
    <w:basedOn w:val="Normal"/>
    <w:uiPriority w:val="34"/>
    <w:semiHidden/>
    <w:qFormat/>
    <w:rsid w:val="00425181"/>
    <w:pPr>
      <w:ind w:left="720"/>
      <w:contextualSpacing/>
    </w:pPr>
  </w:style>
  <w:style w:type="paragraph" w:styleId="BalloonText">
    <w:name w:val="Balloon Text"/>
    <w:basedOn w:val="Normal"/>
    <w:link w:val="BalloonTextChar"/>
    <w:uiPriority w:val="99"/>
    <w:semiHidden/>
    <w:unhideWhenUsed/>
    <w:rsid w:val="002961A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1A8"/>
    <w:rPr>
      <w:rFonts w:ascii="Tahoma" w:hAnsi="Tahoma" w:cs="Tahoma"/>
      <w:kern w:val="20"/>
      <w:sz w:val="16"/>
      <w:szCs w:val="16"/>
    </w:rPr>
  </w:style>
  <w:style w:type="character" w:styleId="Hyperlink">
    <w:name w:val="Hyperlink"/>
    <w:basedOn w:val="DefaultParagraphFont"/>
    <w:uiPriority w:val="99"/>
    <w:unhideWhenUsed/>
    <w:rsid w:val="00057054"/>
    <w:rPr>
      <w:color w:val="646464" w:themeColor="hyperlink"/>
      <w:u w:val="single"/>
    </w:rPr>
  </w:style>
  <w:style w:type="character" w:styleId="CommentReference">
    <w:name w:val="annotation reference"/>
    <w:basedOn w:val="DefaultParagraphFont"/>
    <w:uiPriority w:val="99"/>
    <w:semiHidden/>
    <w:unhideWhenUsed/>
    <w:rsid w:val="009843B3"/>
    <w:rPr>
      <w:sz w:val="16"/>
      <w:szCs w:val="16"/>
    </w:rPr>
  </w:style>
  <w:style w:type="paragraph" w:styleId="CommentText">
    <w:name w:val="annotation text"/>
    <w:basedOn w:val="Normal"/>
    <w:link w:val="CommentTextChar"/>
    <w:uiPriority w:val="99"/>
    <w:semiHidden/>
    <w:unhideWhenUsed/>
    <w:rsid w:val="009843B3"/>
    <w:pPr>
      <w:spacing w:line="240" w:lineRule="auto"/>
    </w:pPr>
  </w:style>
  <w:style w:type="character" w:customStyle="1" w:styleId="CommentTextChar">
    <w:name w:val="Comment Text Char"/>
    <w:basedOn w:val="DefaultParagraphFont"/>
    <w:link w:val="CommentText"/>
    <w:uiPriority w:val="99"/>
    <w:semiHidden/>
    <w:rsid w:val="009843B3"/>
    <w:rPr>
      <w:kern w:val="20"/>
    </w:rPr>
  </w:style>
  <w:style w:type="paragraph" w:styleId="CommentSubject">
    <w:name w:val="annotation subject"/>
    <w:basedOn w:val="CommentText"/>
    <w:next w:val="CommentText"/>
    <w:link w:val="CommentSubjectChar"/>
    <w:uiPriority w:val="99"/>
    <w:semiHidden/>
    <w:unhideWhenUsed/>
    <w:rsid w:val="009843B3"/>
    <w:rPr>
      <w:b/>
      <w:bCs/>
    </w:rPr>
  </w:style>
  <w:style w:type="character" w:customStyle="1" w:styleId="CommentSubjectChar">
    <w:name w:val="Comment Subject Char"/>
    <w:basedOn w:val="CommentTextChar"/>
    <w:link w:val="CommentSubject"/>
    <w:uiPriority w:val="99"/>
    <w:semiHidden/>
    <w:rsid w:val="009843B3"/>
    <w:rPr>
      <w:b/>
      <w:bCs/>
      <w:kern w:val="20"/>
    </w:rPr>
  </w:style>
  <w:style w:type="character" w:styleId="FollowedHyperlink">
    <w:name w:val="FollowedHyperlink"/>
    <w:basedOn w:val="DefaultParagraphFont"/>
    <w:uiPriority w:val="99"/>
    <w:semiHidden/>
    <w:unhideWhenUsed/>
    <w:rsid w:val="00EA31AC"/>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8600">
      <w:bodyDiv w:val="1"/>
      <w:marLeft w:val="0"/>
      <w:marRight w:val="0"/>
      <w:marTop w:val="0"/>
      <w:marBottom w:val="0"/>
      <w:divBdr>
        <w:top w:val="none" w:sz="0" w:space="0" w:color="auto"/>
        <w:left w:val="none" w:sz="0" w:space="0" w:color="auto"/>
        <w:bottom w:val="none" w:sz="0" w:space="0" w:color="auto"/>
        <w:right w:val="none" w:sz="0" w:space="0" w:color="auto"/>
      </w:divBdr>
    </w:div>
    <w:div w:id="1653943629">
      <w:bodyDiv w:val="1"/>
      <w:marLeft w:val="0"/>
      <w:marRight w:val="0"/>
      <w:marTop w:val="0"/>
      <w:marBottom w:val="0"/>
      <w:divBdr>
        <w:top w:val="none" w:sz="0" w:space="0" w:color="auto"/>
        <w:left w:val="none" w:sz="0" w:space="0" w:color="auto"/>
        <w:bottom w:val="none" w:sz="0" w:space="0" w:color="auto"/>
        <w:right w:val="none" w:sz="0" w:space="0" w:color="auto"/>
      </w:divBdr>
    </w:div>
    <w:div w:id="195154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H:\-" TargetMode="External"/><Relationship Id="rId18" Type="http://schemas.openxmlformats.org/officeDocument/2006/relationships/hyperlink" Target="file:///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file:///H:\-" TargetMode="External"/><Relationship Id="rId17" Type="http://schemas.openxmlformats.org/officeDocument/2006/relationships/hyperlink" Target="Url:-" TargetMode="External"/><Relationship Id="rId2" Type="http://schemas.openxmlformats.org/officeDocument/2006/relationships/customXml" Target="../customXml/item2.xml"/><Relationship Id="rId16" Type="http://schemas.openxmlformats.org/officeDocument/2006/relationships/hyperlink" Target="Ur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tenext.in" TargetMode="External"/><Relationship Id="rId5" Type="http://schemas.openxmlformats.org/officeDocument/2006/relationships/numbering" Target="numbering.xml"/><Relationship Id="rId15" Type="http://schemas.openxmlformats.org/officeDocument/2006/relationships/hyperlink" Target="http://1.7.173.72/"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Url:-"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pal%20Singh\AppData\Roaming\Microsoft\Templates\Basic%20resu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B4982F35184186979D8089A4C7313E"/>
        <w:category>
          <w:name w:val="General"/>
          <w:gallery w:val="placeholder"/>
        </w:category>
        <w:types>
          <w:type w:val="bbPlcHdr"/>
        </w:types>
        <w:behaviors>
          <w:behavior w:val="content"/>
        </w:behaviors>
        <w:guid w:val="{634DC0A4-0341-4FBC-9CB2-70CA417929FE}"/>
      </w:docPartPr>
      <w:docPartBody>
        <w:p w:rsidR="00AA4F9E" w:rsidRDefault="004944D5">
          <w:pPr>
            <w:pStyle w:val="F7B4982F35184186979D8089A4C7313E"/>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E7829"/>
    <w:rsid w:val="00095F64"/>
    <w:rsid w:val="000C4C15"/>
    <w:rsid w:val="000E02E2"/>
    <w:rsid w:val="000E2167"/>
    <w:rsid w:val="00103E1C"/>
    <w:rsid w:val="00106CA7"/>
    <w:rsid w:val="001D5D23"/>
    <w:rsid w:val="00236CBD"/>
    <w:rsid w:val="00247D48"/>
    <w:rsid w:val="002754A6"/>
    <w:rsid w:val="002840C3"/>
    <w:rsid w:val="002C4D75"/>
    <w:rsid w:val="00301AE7"/>
    <w:rsid w:val="00314F87"/>
    <w:rsid w:val="00346DD3"/>
    <w:rsid w:val="00364790"/>
    <w:rsid w:val="00372B7E"/>
    <w:rsid w:val="003779D8"/>
    <w:rsid w:val="00381F9E"/>
    <w:rsid w:val="003A0783"/>
    <w:rsid w:val="00432EB5"/>
    <w:rsid w:val="004518D3"/>
    <w:rsid w:val="004944D5"/>
    <w:rsid w:val="00496D68"/>
    <w:rsid w:val="004D11AE"/>
    <w:rsid w:val="004D3C65"/>
    <w:rsid w:val="0050245A"/>
    <w:rsid w:val="00591DDA"/>
    <w:rsid w:val="0059506C"/>
    <w:rsid w:val="005B7133"/>
    <w:rsid w:val="00611232"/>
    <w:rsid w:val="006262ED"/>
    <w:rsid w:val="00642D06"/>
    <w:rsid w:val="006728F0"/>
    <w:rsid w:val="00686C80"/>
    <w:rsid w:val="00695DB2"/>
    <w:rsid w:val="007349BE"/>
    <w:rsid w:val="0077289F"/>
    <w:rsid w:val="00787891"/>
    <w:rsid w:val="007D50F9"/>
    <w:rsid w:val="007E7829"/>
    <w:rsid w:val="00827EB7"/>
    <w:rsid w:val="00841AEC"/>
    <w:rsid w:val="00846715"/>
    <w:rsid w:val="008711A1"/>
    <w:rsid w:val="008764B3"/>
    <w:rsid w:val="008D43EB"/>
    <w:rsid w:val="008D68CB"/>
    <w:rsid w:val="00900CAB"/>
    <w:rsid w:val="00975DA6"/>
    <w:rsid w:val="009D3314"/>
    <w:rsid w:val="00A249E4"/>
    <w:rsid w:val="00A55534"/>
    <w:rsid w:val="00A70E62"/>
    <w:rsid w:val="00AA4F9E"/>
    <w:rsid w:val="00AF3691"/>
    <w:rsid w:val="00AF7FF1"/>
    <w:rsid w:val="00B0604A"/>
    <w:rsid w:val="00B132D4"/>
    <w:rsid w:val="00B34F8C"/>
    <w:rsid w:val="00B42224"/>
    <w:rsid w:val="00B5254C"/>
    <w:rsid w:val="00B53093"/>
    <w:rsid w:val="00B75278"/>
    <w:rsid w:val="00B90325"/>
    <w:rsid w:val="00C87B2B"/>
    <w:rsid w:val="00CA6B2A"/>
    <w:rsid w:val="00D4292A"/>
    <w:rsid w:val="00D55887"/>
    <w:rsid w:val="00D86C4B"/>
    <w:rsid w:val="00E731AA"/>
    <w:rsid w:val="00E84194"/>
    <w:rsid w:val="00E870E4"/>
    <w:rsid w:val="00EA3A77"/>
    <w:rsid w:val="00EE66C5"/>
    <w:rsid w:val="00F41909"/>
    <w:rsid w:val="00F56EC4"/>
    <w:rsid w:val="00F57D75"/>
    <w:rsid w:val="00FA016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unhideWhenUsed/>
    <w:qFormat/>
    <w:rsid w:val="00AA4F9E"/>
    <w:rPr>
      <w:color w:val="5B9BD5" w:themeColor="accent1"/>
    </w:rPr>
  </w:style>
  <w:style w:type="paragraph" w:customStyle="1" w:styleId="F7B4982F35184186979D8089A4C7313E">
    <w:name w:val="F7B4982F35184186979D8089A4C7313E"/>
    <w:rsid w:val="008764B3"/>
  </w:style>
  <w:style w:type="character" w:styleId="PlaceholderText">
    <w:name w:val="Placeholder Text"/>
    <w:basedOn w:val="DefaultParagraphFont"/>
    <w:uiPriority w:val="99"/>
    <w:semiHidden/>
    <w:rsid w:val="00591D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Flat 201, Sri Balaji Nivas, Sai Nagar, Madhapur,</CompanyAddress>
  <CompanyPhone>+91 8688445315</CompanyPhone>
  <CompanyFax/>
  <CompanyEmail>vishvanath1989@gmail.com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4.xml><?xml version="1.0" encoding="utf-8"?>
<ds:datastoreItem xmlns:ds="http://schemas.openxmlformats.org/officeDocument/2006/customXml" ds:itemID="{A0649E82-901F-406A-B865-8FD235129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resume(2).dotx</Template>
  <TotalTime>968</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Kumar SIngh</dc:creator>
  <cp:keywords/>
  <dc:description/>
  <cp:lastModifiedBy>Wipro</cp:lastModifiedBy>
  <cp:revision>1003</cp:revision>
  <dcterms:created xsi:type="dcterms:W3CDTF">2012-09-09T16:30:00Z</dcterms:created>
  <dcterms:modified xsi:type="dcterms:W3CDTF">2024-07-05T05:51:00Z</dcterms:modified>
  <cp:category>Hyderabad, A.P-500081</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